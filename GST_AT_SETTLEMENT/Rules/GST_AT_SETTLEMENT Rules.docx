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B7E" w:rsidRDefault="00AA3B7E" w:rsidP="00AA3B7E">
      <w:pPr>
        <w:pStyle w:val="OPM-blankline"/>
      </w:pPr>
      <w:r>
        <w:t>//Interview Purpose</w:t>
      </w:r>
    </w:p>
    <w:p w:rsidR="004F312D" w:rsidRPr="00342FBF" w:rsidRDefault="00904BC6" w:rsidP="00481669">
      <w:pPr>
        <w:pStyle w:val="OPM-conclusion"/>
      </w:pPr>
      <w:r w:rsidRPr="00342FBF">
        <w:t>The person is a purchaser of property if</w:t>
      </w:r>
    </w:p>
    <w:p w:rsidR="007D4328" w:rsidRPr="00342FBF" w:rsidRDefault="003128E4" w:rsidP="007D4328">
      <w:pPr>
        <w:pStyle w:val="OPM-level1"/>
      </w:pPr>
      <w:r w:rsidRPr="00342FBF">
        <w:rPr>
          <w:u w:val="single" w:color="666699"/>
        </w:rPr>
        <w:t>The pe</w:t>
      </w:r>
      <w:r w:rsidR="007D4328" w:rsidRPr="00342FBF">
        <w:rPr>
          <w:u w:val="single" w:color="666699"/>
        </w:rPr>
        <w:t>rson</w:t>
      </w:r>
      <w:r w:rsidR="007D4328" w:rsidRPr="00342FBF">
        <w:t xml:space="preserve"> = “Purchaser”.</w:t>
      </w:r>
    </w:p>
    <w:p w:rsidR="003128E4" w:rsidRPr="00342FBF" w:rsidRDefault="003128E4" w:rsidP="008C7B14">
      <w:pPr>
        <w:pStyle w:val="OPM-blankline"/>
      </w:pPr>
      <w:bookmarkStart w:id="0" w:name="_GoBack"/>
      <w:bookmarkEnd w:id="0"/>
    </w:p>
    <w:p w:rsidR="00904BC6" w:rsidRPr="00342FBF" w:rsidRDefault="0007295E" w:rsidP="003128E4">
      <w:pPr>
        <w:pStyle w:val="OPM-conclusion"/>
        <w:ind w:left="0" w:firstLine="0"/>
      </w:pPr>
      <w:r w:rsidRPr="00342FBF">
        <w:t>The person is a seller of property if</w:t>
      </w:r>
    </w:p>
    <w:p w:rsidR="0092609A" w:rsidRPr="00342FBF" w:rsidRDefault="00DE5D10" w:rsidP="003128E4">
      <w:pPr>
        <w:pStyle w:val="OPM-level1"/>
      </w:pPr>
      <w:r w:rsidRPr="00342FBF">
        <w:rPr>
          <w:u w:val="single" w:color="666699"/>
        </w:rPr>
        <w:t>T</w:t>
      </w:r>
      <w:r w:rsidR="007D4328" w:rsidRPr="00342FBF">
        <w:rPr>
          <w:u w:val="single" w:color="666699"/>
        </w:rPr>
        <w:t>he person</w:t>
      </w:r>
      <w:r w:rsidR="007D4328" w:rsidRPr="00342FBF">
        <w:t xml:space="preserve"> = “</w:t>
      </w:r>
      <w:r w:rsidR="00F40CB0" w:rsidRPr="00342FBF">
        <w:t>Seller</w:t>
      </w:r>
      <w:r w:rsidR="007D4328" w:rsidRPr="00342FBF">
        <w:t>”.</w:t>
      </w:r>
    </w:p>
    <w:p w:rsidR="00DA4FD5" w:rsidRPr="00342FBF" w:rsidRDefault="00DA4FD5" w:rsidP="008C7B14">
      <w:pPr>
        <w:pStyle w:val="OPM-blankline"/>
      </w:pPr>
    </w:p>
    <w:p w:rsidR="005D18BF" w:rsidRDefault="00900BCF">
      <w:r>
        <w:t>14</w:t>
      </w:r>
    </w:p>
    <w:p w:rsidR="00B0336A" w:rsidRDefault="00B0336A">
      <w:r>
        <w:t>Index Logic</w:t>
      </w:r>
    </w:p>
    <w:p w:rsidR="008B5639" w:rsidRPr="00342FBF" w:rsidRDefault="000E46DD" w:rsidP="000E46DD">
      <w:pPr>
        <w:pStyle w:val="OPM-conclusion"/>
      </w:pPr>
      <w:r w:rsidRPr="00342FBF">
        <w:t>GST at Settlement will apply to the purchaser if</w:t>
      </w:r>
    </w:p>
    <w:p w:rsidR="00C74861" w:rsidRPr="00342FBF" w:rsidRDefault="00C74861" w:rsidP="000E46DD">
      <w:pPr>
        <w:pStyle w:val="OPM-level1"/>
      </w:pPr>
      <w:r w:rsidRPr="00342FBF">
        <w:t>Either</w:t>
      </w:r>
    </w:p>
    <w:p w:rsidR="000E46DD" w:rsidRPr="00342FBF" w:rsidRDefault="000E46DD" w:rsidP="00C74861">
      <w:pPr>
        <w:pStyle w:val="OPM-level2"/>
      </w:pPr>
      <w:r w:rsidRPr="00342FBF">
        <w:t>The purchaser is known as a 'recipient of a taxable supply</w:t>
      </w:r>
      <w:r w:rsidR="00C74861" w:rsidRPr="00342FBF">
        <w:t xml:space="preserve"> or</w:t>
      </w:r>
    </w:p>
    <w:p w:rsidR="007E3B80" w:rsidRPr="00342FBF" w:rsidRDefault="00C74861" w:rsidP="007E3B80">
      <w:pPr>
        <w:pStyle w:val="OPM-level2"/>
      </w:pPr>
      <w:r w:rsidRPr="00342FBF">
        <w:t>The purchaser is defined as a ‘recipient’ of a taxable supply.</w:t>
      </w:r>
    </w:p>
    <w:p w:rsidR="001E4FC9" w:rsidRPr="00342FBF" w:rsidRDefault="0066034A" w:rsidP="00FB10D7">
      <w:pPr>
        <w:pStyle w:val="OPM-level1"/>
      </w:pPr>
      <w:r w:rsidRPr="00342FBF">
        <w:t>AND</w:t>
      </w:r>
    </w:p>
    <w:p w:rsidR="00FB10D7" w:rsidRPr="00342FBF" w:rsidRDefault="00FB10D7" w:rsidP="00FB10D7">
      <w:pPr>
        <w:pStyle w:val="OPM-level1"/>
      </w:pPr>
      <w:r w:rsidRPr="00342FBF">
        <w:t>Either</w:t>
      </w:r>
    </w:p>
    <w:p w:rsidR="00FB10D7" w:rsidRPr="00342FBF" w:rsidRDefault="00E82780" w:rsidP="00FB10D7">
      <w:pPr>
        <w:pStyle w:val="OPM-level2"/>
      </w:pPr>
      <w:r w:rsidRPr="00342FBF">
        <w:t>The supply is known as by way of sale of long-term lease or</w:t>
      </w:r>
    </w:p>
    <w:p w:rsidR="00E82780" w:rsidRPr="00342FBF" w:rsidRDefault="00E82780" w:rsidP="00FB10D7">
      <w:pPr>
        <w:pStyle w:val="OPM-level2"/>
      </w:pPr>
      <w:r w:rsidRPr="00342FBF">
        <w:t>The supply is defined as by way of sale or long-term lease.</w:t>
      </w:r>
    </w:p>
    <w:p w:rsidR="0042488B" w:rsidRPr="00342FBF" w:rsidRDefault="0066034A" w:rsidP="0042488B">
      <w:pPr>
        <w:pStyle w:val="OPM-level1"/>
      </w:pPr>
      <w:r w:rsidRPr="00342FBF">
        <w:t>AND</w:t>
      </w:r>
    </w:p>
    <w:p w:rsidR="0042488B" w:rsidRPr="00342FBF" w:rsidRDefault="0042488B" w:rsidP="0042488B">
      <w:pPr>
        <w:pStyle w:val="OPM-level1"/>
      </w:pPr>
      <w:r w:rsidRPr="00342FBF">
        <w:t>Either</w:t>
      </w:r>
    </w:p>
    <w:p w:rsidR="0042488B" w:rsidRPr="00342FBF" w:rsidRDefault="0066034A" w:rsidP="0042488B">
      <w:pPr>
        <w:pStyle w:val="OPM-level2"/>
      </w:pPr>
      <w:r w:rsidRPr="00342FBF">
        <w:t>The supply is known to be of new residential premises or of potential residential land.</w:t>
      </w:r>
    </w:p>
    <w:p w:rsidR="0066034A" w:rsidRPr="00342FBF" w:rsidRDefault="0066034A" w:rsidP="0042488B">
      <w:pPr>
        <w:pStyle w:val="OPM-level2"/>
      </w:pPr>
      <w:r w:rsidRPr="00342FBF">
        <w:t>The supply is defined to be of new residential premises or of potential residential land.</w:t>
      </w:r>
    </w:p>
    <w:p w:rsidR="00AC25BC" w:rsidRPr="00342FBF" w:rsidRDefault="00AC25BC" w:rsidP="00AC25BC">
      <w:pPr>
        <w:pStyle w:val="OPM-level1"/>
      </w:pPr>
      <w:r w:rsidRPr="00342FBF">
        <w:t>AND</w:t>
      </w:r>
    </w:p>
    <w:p w:rsidR="00AC25BC" w:rsidRPr="00342FBF" w:rsidRDefault="00AC25BC" w:rsidP="00AC25BC">
      <w:pPr>
        <w:pStyle w:val="OPM-level1"/>
      </w:pPr>
      <w:r w:rsidRPr="00342FBF">
        <w:t>Either</w:t>
      </w:r>
    </w:p>
    <w:p w:rsidR="00AC25BC" w:rsidRPr="00342FBF" w:rsidRDefault="00AC25BC" w:rsidP="00AC25BC">
      <w:pPr>
        <w:pStyle w:val="OPM-level2"/>
      </w:pPr>
      <w:r w:rsidRPr="00342FBF">
        <w:t>The Transitional Rules are known to not apply or</w:t>
      </w:r>
    </w:p>
    <w:p w:rsidR="00AC25BC" w:rsidRPr="00342FBF" w:rsidRDefault="00AC25BC" w:rsidP="00AC25BC">
      <w:pPr>
        <w:pStyle w:val="OPM-level2"/>
      </w:pPr>
      <w:r w:rsidRPr="00342FBF">
        <w:t>The Transitional Rules do not apply.</w:t>
      </w:r>
    </w:p>
    <w:p w:rsidR="000E46DD" w:rsidRDefault="000E46DD"/>
    <w:p w:rsidR="00D00829" w:rsidRDefault="00D00829" w:rsidP="00D00829">
      <w:pPr>
        <w:pStyle w:val="OPM-blankline"/>
      </w:pPr>
      <w:r>
        <w:t xml:space="preserve">15 </w:t>
      </w:r>
      <w:r w:rsidR="00D81610">
        <w:t>–</w:t>
      </w:r>
    </w:p>
    <w:p w:rsidR="00D81610" w:rsidRDefault="00D81610" w:rsidP="00D00829">
      <w:pPr>
        <w:pStyle w:val="OPM-blankline"/>
      </w:pPr>
      <w:r>
        <w:t xml:space="preserve">Branch Logic </w:t>
      </w:r>
    </w:p>
    <w:p w:rsidR="00C74861" w:rsidRPr="00342FBF" w:rsidRDefault="003D38B4" w:rsidP="003D38B4">
      <w:pPr>
        <w:pStyle w:val="OPM-conclusion"/>
      </w:pPr>
      <w:r w:rsidRPr="00342FBF">
        <w:t>the purchaser is</w:t>
      </w:r>
      <w:r w:rsidR="00900BCF" w:rsidRPr="00342FBF">
        <w:t xml:space="preserve"> not</w:t>
      </w:r>
      <w:r w:rsidRPr="00342FBF">
        <w:t xml:space="preserve"> defined as a ‘recipient' of a taxable supply if</w:t>
      </w:r>
    </w:p>
    <w:p w:rsidR="00C74861" w:rsidRPr="00342FBF" w:rsidRDefault="00C74861" w:rsidP="00C74861">
      <w:pPr>
        <w:pStyle w:val="OPM-level1"/>
      </w:pPr>
      <w:r w:rsidRPr="00342FBF">
        <w:t xml:space="preserve">Any of the following are </w:t>
      </w:r>
      <w:r w:rsidR="007F587C" w:rsidRPr="00342FBF">
        <w:t>satisfied</w:t>
      </w:r>
    </w:p>
    <w:p w:rsidR="00C74861" w:rsidRPr="00342FBF" w:rsidRDefault="00C74861" w:rsidP="00C74861">
      <w:pPr>
        <w:pStyle w:val="OPM-level2"/>
      </w:pPr>
      <w:r w:rsidRPr="00342FBF">
        <w:t>The seller is not register or required to be registered for GST or</w:t>
      </w:r>
    </w:p>
    <w:p w:rsidR="00C74861" w:rsidRPr="00342FBF" w:rsidRDefault="00C74861" w:rsidP="00C74861">
      <w:pPr>
        <w:pStyle w:val="OPM-level2"/>
      </w:pPr>
      <w:r w:rsidRPr="00342FBF">
        <w:t>The sale of the residential premises is input taxes or</w:t>
      </w:r>
    </w:p>
    <w:p w:rsidR="00C74861" w:rsidRPr="00342FBF" w:rsidRDefault="00C74861" w:rsidP="00C74861">
      <w:pPr>
        <w:pStyle w:val="OPM-level2"/>
      </w:pPr>
      <w:r w:rsidRPr="00342FBF">
        <w:t>The sale is a GST-free supply.</w:t>
      </w:r>
    </w:p>
    <w:p w:rsidR="003B2011" w:rsidRDefault="003B2011"/>
    <w:p w:rsidR="00781022" w:rsidRPr="00342FBF" w:rsidRDefault="00781022" w:rsidP="008C7B14">
      <w:pPr>
        <w:pStyle w:val="OPM-blankline"/>
      </w:pPr>
    </w:p>
    <w:p w:rsidR="009755B9" w:rsidRDefault="005E08CB" w:rsidP="009755B9">
      <w:pPr>
        <w:pStyle w:val="OPM-blankline"/>
      </w:pPr>
      <w:r>
        <w:t>12.</w:t>
      </w:r>
    </w:p>
    <w:p w:rsidR="009755B9" w:rsidRPr="00342FBF" w:rsidRDefault="005314DD" w:rsidP="009755B9">
      <w:pPr>
        <w:pStyle w:val="OPM-conclusion"/>
      </w:pPr>
      <w:r w:rsidRPr="00342FBF">
        <w:t xml:space="preserve">The Transitional Rules </w:t>
      </w:r>
      <w:r w:rsidR="00AC25BC" w:rsidRPr="00342FBF">
        <w:t xml:space="preserve">do not </w:t>
      </w:r>
      <w:r w:rsidRPr="00342FBF">
        <w:t>apply if</w:t>
      </w:r>
    </w:p>
    <w:p w:rsidR="009755B9" w:rsidRPr="00342FBF" w:rsidRDefault="009755B9" w:rsidP="009755B9">
      <w:pPr>
        <w:pStyle w:val="OPM-level1"/>
      </w:pPr>
      <w:r w:rsidRPr="00342FBF">
        <w:t>The contracts were exchanged between the parties before 1 July 2018, or</w:t>
      </w:r>
    </w:p>
    <w:p w:rsidR="009755B9" w:rsidRPr="00342FBF" w:rsidRDefault="009755B9" w:rsidP="009755B9">
      <w:pPr>
        <w:pStyle w:val="OPM-level1"/>
      </w:pPr>
      <w:r w:rsidRPr="00342FBF">
        <w:t>both</w:t>
      </w:r>
    </w:p>
    <w:p w:rsidR="009755B9" w:rsidRPr="00342FBF" w:rsidRDefault="009755B9" w:rsidP="009755B9">
      <w:pPr>
        <w:pStyle w:val="OPM-level2"/>
      </w:pPr>
      <w:r w:rsidRPr="00342FBF">
        <w:t>The contract was entered into by the purchaser and the vendor executing two copies of the contract in turn and</w:t>
      </w:r>
    </w:p>
    <w:p w:rsidR="009755B9" w:rsidRPr="00342FBF" w:rsidRDefault="009755B9" w:rsidP="009755B9">
      <w:pPr>
        <w:pStyle w:val="OPM-level2"/>
      </w:pPr>
      <w:r w:rsidRPr="00342FBF">
        <w:t xml:space="preserve">The acceptance of the offer was communicated to the other party before 1 July 2018. </w:t>
      </w:r>
    </w:p>
    <w:p w:rsidR="0070107A" w:rsidRDefault="0070107A" w:rsidP="0070107A">
      <w:pPr>
        <w:pStyle w:val="OPM-blankline"/>
      </w:pPr>
    </w:p>
    <w:p w:rsidR="002074A0" w:rsidRPr="00342FBF" w:rsidRDefault="002074A0" w:rsidP="002074A0">
      <w:pPr>
        <w:pStyle w:val="OPM-conclusion"/>
      </w:pPr>
      <w:r w:rsidRPr="00342FBF">
        <w:t>The supply is defined to be of new residential premises or of potential residential land if</w:t>
      </w:r>
    </w:p>
    <w:p w:rsidR="002074A0" w:rsidRPr="00342FBF" w:rsidRDefault="002074A0" w:rsidP="002074A0">
      <w:pPr>
        <w:pStyle w:val="OPM-level1"/>
      </w:pPr>
      <w:r w:rsidRPr="00342FBF">
        <w:t>The supply is defined to be of potential residential land or</w:t>
      </w:r>
    </w:p>
    <w:p w:rsidR="002074A0" w:rsidRPr="00342FBF" w:rsidRDefault="002074A0" w:rsidP="002074A0">
      <w:pPr>
        <w:pStyle w:val="OPM-level1"/>
      </w:pPr>
      <w:r w:rsidRPr="00342FBF">
        <w:t xml:space="preserve">The supply is defined to </w:t>
      </w:r>
      <w:r w:rsidR="00EA03B8" w:rsidRPr="00342FBF">
        <w:t>be of new residential premises.</w:t>
      </w:r>
    </w:p>
    <w:p w:rsidR="002074A0" w:rsidRDefault="002074A0" w:rsidP="009755B9">
      <w:pPr>
        <w:pStyle w:val="OPM-blankline"/>
      </w:pPr>
    </w:p>
    <w:p w:rsidR="002074A0" w:rsidRDefault="002074A0" w:rsidP="009755B9">
      <w:pPr>
        <w:pStyle w:val="OPM-blankline"/>
      </w:pPr>
    </w:p>
    <w:p w:rsidR="009755B9" w:rsidRDefault="00C70C1C" w:rsidP="009755B9">
      <w:pPr>
        <w:pStyle w:val="OPM-blankline"/>
      </w:pPr>
      <w:r>
        <w:lastRenderedPageBreak/>
        <w:t>19-23</w:t>
      </w:r>
    </w:p>
    <w:p w:rsidR="00115448" w:rsidRPr="00342FBF" w:rsidRDefault="000C6A7E" w:rsidP="000C6A7E">
      <w:pPr>
        <w:pStyle w:val="OPM-conclusion"/>
      </w:pPr>
      <w:r w:rsidRPr="00342FBF">
        <w:t>The supply is defined t</w:t>
      </w:r>
      <w:r w:rsidR="00511B45" w:rsidRPr="00342FBF">
        <w:t>o be of potential residential land if</w:t>
      </w:r>
    </w:p>
    <w:p w:rsidR="00115448" w:rsidRPr="00342FBF" w:rsidRDefault="00434B75" w:rsidP="00115448">
      <w:pPr>
        <w:pStyle w:val="OPM-level1"/>
      </w:pPr>
      <w:r w:rsidRPr="00342FBF">
        <w:t>The property is</w:t>
      </w:r>
      <w:r w:rsidR="00115448" w:rsidRPr="00342FBF">
        <w:t xml:space="preserve"> of 'potential residential land' and</w:t>
      </w:r>
    </w:p>
    <w:p w:rsidR="00115448" w:rsidRPr="00342FBF" w:rsidRDefault="00115448" w:rsidP="00115448">
      <w:pPr>
        <w:pStyle w:val="OPM-level1"/>
      </w:pPr>
      <w:r w:rsidRPr="00342FBF">
        <w:t>The property is included in a 'property subdivision plan’ and</w:t>
      </w:r>
    </w:p>
    <w:p w:rsidR="00115448" w:rsidRPr="00342FBF" w:rsidRDefault="00115448" w:rsidP="00115448">
      <w:pPr>
        <w:pStyle w:val="OPM-level1"/>
      </w:pPr>
      <w:r w:rsidRPr="00342FBF">
        <w:t>The property does not contain any building that is in use for a commercial purpose and</w:t>
      </w:r>
    </w:p>
    <w:p w:rsidR="00115448" w:rsidRPr="00342FBF" w:rsidRDefault="00115448" w:rsidP="00115448">
      <w:pPr>
        <w:pStyle w:val="OPM-level1"/>
      </w:pPr>
      <w:r w:rsidRPr="00342FBF">
        <w:t>either</w:t>
      </w:r>
    </w:p>
    <w:p w:rsidR="00115448" w:rsidRPr="00342FBF" w:rsidRDefault="00115448" w:rsidP="00115448">
      <w:pPr>
        <w:pStyle w:val="OPM-level2"/>
      </w:pPr>
      <w:r w:rsidRPr="00342FBF">
        <w:t>The purchaser is not registered for GST or</w:t>
      </w:r>
    </w:p>
    <w:p w:rsidR="00115448" w:rsidRPr="00342FBF" w:rsidRDefault="00115448" w:rsidP="00115448">
      <w:pPr>
        <w:pStyle w:val="OPM-level2"/>
      </w:pPr>
      <w:r w:rsidRPr="00342FBF">
        <w:t>The purchaser is registered but does not purchase the property for a creditable purpose.</w:t>
      </w:r>
    </w:p>
    <w:p w:rsidR="00115448" w:rsidRPr="009755B9" w:rsidRDefault="00115448" w:rsidP="009755B9">
      <w:pPr>
        <w:pStyle w:val="OPM-blankline"/>
      </w:pPr>
    </w:p>
    <w:p w:rsidR="00BB7B18" w:rsidRDefault="00410CC5" w:rsidP="00FD40C9">
      <w:pPr>
        <w:pStyle w:val="OPM-blankline"/>
      </w:pPr>
      <w:r>
        <w:t>1 -2 need to be true</w:t>
      </w:r>
    </w:p>
    <w:p w:rsidR="00410CC5" w:rsidRDefault="00410CC5" w:rsidP="00FD40C9">
      <w:pPr>
        <w:pStyle w:val="OPM-blankline"/>
      </w:pPr>
      <w:r>
        <w:t>3 – needs to be false</w:t>
      </w:r>
    </w:p>
    <w:p w:rsidR="00410CC5" w:rsidRDefault="00410CC5" w:rsidP="00FD40C9">
      <w:pPr>
        <w:pStyle w:val="OPM-blankline"/>
      </w:pPr>
      <w:r>
        <w:t>4 –</w:t>
      </w:r>
      <w:r w:rsidR="00A15F11">
        <w:t xml:space="preserve"> Software maps question to be positive – so input needs to be false -</w:t>
      </w:r>
      <w:r>
        <w:t xml:space="preserve"> needs to be false or</w:t>
      </w:r>
    </w:p>
    <w:p w:rsidR="00410CC5" w:rsidRDefault="00410CC5" w:rsidP="00FD40C9">
      <w:pPr>
        <w:pStyle w:val="OPM-blankline"/>
      </w:pPr>
      <w:r>
        <w:t>5 - needs to be false</w:t>
      </w:r>
    </w:p>
    <w:p w:rsidR="00FD40C9" w:rsidRDefault="00FD40C9"/>
    <w:p w:rsidR="002E7932" w:rsidRDefault="002E7932">
      <w:r>
        <w:t xml:space="preserve">17. </w:t>
      </w:r>
    </w:p>
    <w:p w:rsidR="002E7932" w:rsidRPr="00342FBF" w:rsidRDefault="008960A1" w:rsidP="002E7932">
      <w:pPr>
        <w:pStyle w:val="OPM-conclusion"/>
      </w:pPr>
      <w:r w:rsidRPr="00342FBF">
        <w:t xml:space="preserve">The supply is defined to be of </w:t>
      </w:r>
      <w:r w:rsidR="002E7932" w:rsidRPr="00342FBF">
        <w:t>new residential premises if</w:t>
      </w:r>
    </w:p>
    <w:p w:rsidR="002E7932" w:rsidRPr="00342FBF" w:rsidRDefault="002E7932" w:rsidP="002E7932">
      <w:pPr>
        <w:pStyle w:val="OPM-level1"/>
      </w:pPr>
      <w:r w:rsidRPr="00342FBF">
        <w:t>Any of the following are true</w:t>
      </w:r>
    </w:p>
    <w:p w:rsidR="002E7932" w:rsidRPr="00342FBF" w:rsidRDefault="002E7932" w:rsidP="002E7932">
      <w:pPr>
        <w:pStyle w:val="OPM-level2"/>
      </w:pPr>
      <w:r w:rsidRPr="00342FBF">
        <w:t>The supply has been created through substantial renovations or</w:t>
      </w:r>
    </w:p>
    <w:p w:rsidR="002E7932" w:rsidRPr="00342FBF" w:rsidRDefault="002E7932" w:rsidP="002E7932">
      <w:pPr>
        <w:pStyle w:val="OPM-level2"/>
      </w:pPr>
      <w:r w:rsidRPr="00342FBF">
        <w:t>The supply is of commercial residential premises.</w:t>
      </w:r>
    </w:p>
    <w:p w:rsidR="002E7932" w:rsidRDefault="002E7932"/>
    <w:p w:rsidR="00620AD9" w:rsidRDefault="00620AD9"/>
    <w:p w:rsidR="00486686" w:rsidRDefault="00C2426E">
      <w:r>
        <w:t xml:space="preserve">Source </w:t>
      </w:r>
    </w:p>
    <w:p w:rsidR="00C2426E" w:rsidRDefault="00C2426E">
      <w:r>
        <w:t>…</w:t>
      </w:r>
    </w:p>
    <w:sectPr w:rsidR="00C2426E" w:rsidSect="004D4A82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D31" w:rsidRDefault="00813D31">
      <w:r>
        <w:separator/>
      </w:r>
    </w:p>
  </w:endnote>
  <w:endnote w:type="continuationSeparator" w:id="0">
    <w:p w:rsidR="00813D31" w:rsidRDefault="00813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1D7" w:rsidRDefault="00083D24">
    <w:pPr>
      <w:pStyle w:val="Footer"/>
      <w:tabs>
        <w:tab w:val="clear" w:pos="8640"/>
      </w:tabs>
    </w:pPr>
    <w:fldSimple w:instr=" FILENAME   \* MERGEFORMAT ">
      <w:r w:rsidR="00EE44A3">
        <w:rPr>
          <w:noProof/>
        </w:rPr>
        <w:t>Document1</w:t>
      </w:r>
    </w:fldSimple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6A61D1">
      <w:fldChar w:fldCharType="begin"/>
    </w:r>
    <w:r w:rsidR="006A61D1">
      <w:instrText xml:space="preserve"> PAGE   \* MERGEFORMAT </w:instrText>
    </w:r>
    <w:r w:rsidR="006A61D1">
      <w:fldChar w:fldCharType="separate"/>
    </w:r>
    <w:r w:rsidR="00FF79A4">
      <w:rPr>
        <w:noProof/>
      </w:rPr>
      <w:t>1</w:t>
    </w:r>
    <w:r w:rsidR="006A61D1">
      <w:rPr>
        <w:noProof/>
      </w:rPr>
      <w:fldChar w:fldCharType="end"/>
    </w:r>
  </w:p>
  <w:p w:rsidR="00FB31D7" w:rsidRDefault="006A61D1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EA03B8">
      <w:rPr>
        <w:noProof/>
      </w:rPr>
      <w:t>18/10/2018 6:44 PM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D31" w:rsidRDefault="00813D31">
      <w:r>
        <w:separator/>
      </w:r>
    </w:p>
  </w:footnote>
  <w:footnote w:type="continuationSeparator" w:id="0">
    <w:p w:rsidR="00813D31" w:rsidRDefault="00813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 w15:restartNumberingAfterBreak="0">
    <w:nsid w:val="32FA6B61"/>
    <w:multiLevelType w:val="hybridMultilevel"/>
    <w:tmpl w:val="68C25B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DD40887"/>
    <w:multiLevelType w:val="hybridMultilevel"/>
    <w:tmpl w:val="8D08F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2D93E51"/>
    <w:multiLevelType w:val="hybridMultilevel"/>
    <w:tmpl w:val="D3589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A2131"/>
    <w:multiLevelType w:val="hybridMultilevel"/>
    <w:tmpl w:val="FF783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FD7200B"/>
    <w:multiLevelType w:val="hybridMultilevel"/>
    <w:tmpl w:val="EA3215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1"/>
  </w:num>
  <w:num w:numId="3">
    <w:abstractNumId w:val="38"/>
  </w:num>
  <w:num w:numId="4">
    <w:abstractNumId w:val="9"/>
  </w:num>
  <w:num w:numId="5">
    <w:abstractNumId w:val="9"/>
  </w:num>
  <w:num w:numId="6">
    <w:abstractNumId w:val="31"/>
  </w:num>
  <w:num w:numId="7">
    <w:abstractNumId w:val="31"/>
  </w:num>
  <w:num w:numId="8">
    <w:abstractNumId w:val="31"/>
  </w:num>
  <w:num w:numId="9">
    <w:abstractNumId w:val="24"/>
  </w:num>
  <w:num w:numId="10">
    <w:abstractNumId w:val="24"/>
  </w:num>
  <w:num w:numId="11">
    <w:abstractNumId w:val="7"/>
  </w:num>
  <w:num w:numId="12">
    <w:abstractNumId w:val="7"/>
  </w:num>
  <w:num w:numId="13">
    <w:abstractNumId w:val="29"/>
  </w:num>
  <w:num w:numId="14">
    <w:abstractNumId w:val="18"/>
  </w:num>
  <w:num w:numId="15">
    <w:abstractNumId w:val="23"/>
  </w:num>
  <w:num w:numId="16">
    <w:abstractNumId w:val="26"/>
  </w:num>
  <w:num w:numId="17">
    <w:abstractNumId w:val="13"/>
  </w:num>
  <w:num w:numId="18">
    <w:abstractNumId w:val="19"/>
  </w:num>
  <w:num w:numId="19">
    <w:abstractNumId w:val="30"/>
  </w:num>
  <w:num w:numId="20">
    <w:abstractNumId w:val="11"/>
  </w:num>
  <w:num w:numId="21">
    <w:abstractNumId w:val="15"/>
  </w:num>
  <w:num w:numId="22">
    <w:abstractNumId w:val="16"/>
  </w:num>
  <w:num w:numId="23">
    <w:abstractNumId w:val="35"/>
  </w:num>
  <w:num w:numId="24">
    <w:abstractNumId w:val="14"/>
  </w:num>
  <w:num w:numId="25">
    <w:abstractNumId w:val="27"/>
  </w:num>
  <w:num w:numId="26">
    <w:abstractNumId w:val="12"/>
  </w:num>
  <w:num w:numId="27">
    <w:abstractNumId w:val="34"/>
  </w:num>
  <w:num w:numId="28">
    <w:abstractNumId w:val="17"/>
  </w:num>
  <w:num w:numId="29">
    <w:abstractNumId w:val="33"/>
  </w:num>
  <w:num w:numId="30">
    <w:abstractNumId w:val="39"/>
  </w:num>
  <w:num w:numId="31">
    <w:abstractNumId w:val="10"/>
  </w:num>
  <w:num w:numId="32">
    <w:abstractNumId w:val="32"/>
  </w:num>
  <w:num w:numId="33">
    <w:abstractNumId w:val="20"/>
  </w:num>
  <w:num w:numId="34">
    <w:abstractNumId w:val="25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37"/>
  </w:num>
  <w:num w:numId="44">
    <w:abstractNumId w:val="28"/>
  </w:num>
  <w:num w:numId="45">
    <w:abstractNumId w:val="40"/>
  </w:num>
  <w:num w:numId="46">
    <w:abstractNumId w:val="22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F42"/>
    <w:rsid w:val="0000525F"/>
    <w:rsid w:val="00057555"/>
    <w:rsid w:val="00065677"/>
    <w:rsid w:val="00065AB2"/>
    <w:rsid w:val="0007295E"/>
    <w:rsid w:val="0007398C"/>
    <w:rsid w:val="00083D24"/>
    <w:rsid w:val="0008605A"/>
    <w:rsid w:val="0008634F"/>
    <w:rsid w:val="000B350E"/>
    <w:rsid w:val="000B5B74"/>
    <w:rsid w:val="000C6A7E"/>
    <w:rsid w:val="000D65DF"/>
    <w:rsid w:val="000E46DD"/>
    <w:rsid w:val="000F3DE9"/>
    <w:rsid w:val="000F5159"/>
    <w:rsid w:val="000F6AB1"/>
    <w:rsid w:val="00101091"/>
    <w:rsid w:val="001050BE"/>
    <w:rsid w:val="00115448"/>
    <w:rsid w:val="0013022B"/>
    <w:rsid w:val="001603C0"/>
    <w:rsid w:val="00175F83"/>
    <w:rsid w:val="00182F26"/>
    <w:rsid w:val="00191781"/>
    <w:rsid w:val="001A654E"/>
    <w:rsid w:val="001B09CF"/>
    <w:rsid w:val="001D27CE"/>
    <w:rsid w:val="001D3460"/>
    <w:rsid w:val="001E0CD2"/>
    <w:rsid w:val="001E4FC9"/>
    <w:rsid w:val="002074A0"/>
    <w:rsid w:val="002405D9"/>
    <w:rsid w:val="00242497"/>
    <w:rsid w:val="002537E6"/>
    <w:rsid w:val="00261B5A"/>
    <w:rsid w:val="00267E45"/>
    <w:rsid w:val="002B3BBE"/>
    <w:rsid w:val="002C1E16"/>
    <w:rsid w:val="002C235D"/>
    <w:rsid w:val="002D26F6"/>
    <w:rsid w:val="002E4421"/>
    <w:rsid w:val="002E478D"/>
    <w:rsid w:val="002E7932"/>
    <w:rsid w:val="003128E4"/>
    <w:rsid w:val="00321CD0"/>
    <w:rsid w:val="00323B86"/>
    <w:rsid w:val="0032496B"/>
    <w:rsid w:val="0032779D"/>
    <w:rsid w:val="0034010E"/>
    <w:rsid w:val="00342FBF"/>
    <w:rsid w:val="00373E26"/>
    <w:rsid w:val="00373E52"/>
    <w:rsid w:val="003837F6"/>
    <w:rsid w:val="003923F0"/>
    <w:rsid w:val="003A2C08"/>
    <w:rsid w:val="003B2011"/>
    <w:rsid w:val="003C5031"/>
    <w:rsid w:val="003D38B4"/>
    <w:rsid w:val="003D6CEE"/>
    <w:rsid w:val="003F0733"/>
    <w:rsid w:val="00410CC5"/>
    <w:rsid w:val="00413176"/>
    <w:rsid w:val="00416A1B"/>
    <w:rsid w:val="004178BC"/>
    <w:rsid w:val="00424599"/>
    <w:rsid w:val="0042488B"/>
    <w:rsid w:val="00434B75"/>
    <w:rsid w:val="0044207F"/>
    <w:rsid w:val="00447429"/>
    <w:rsid w:val="004504D7"/>
    <w:rsid w:val="00481669"/>
    <w:rsid w:val="00486686"/>
    <w:rsid w:val="004939AE"/>
    <w:rsid w:val="004C6C51"/>
    <w:rsid w:val="004D4A82"/>
    <w:rsid w:val="004F2559"/>
    <w:rsid w:val="004F312D"/>
    <w:rsid w:val="004F5564"/>
    <w:rsid w:val="005047AE"/>
    <w:rsid w:val="00506B2A"/>
    <w:rsid w:val="00511B45"/>
    <w:rsid w:val="005228EC"/>
    <w:rsid w:val="00524671"/>
    <w:rsid w:val="00526210"/>
    <w:rsid w:val="005314DD"/>
    <w:rsid w:val="0053506A"/>
    <w:rsid w:val="00570524"/>
    <w:rsid w:val="005A1EE6"/>
    <w:rsid w:val="005D04FA"/>
    <w:rsid w:val="005D18BF"/>
    <w:rsid w:val="005D3051"/>
    <w:rsid w:val="005E08CB"/>
    <w:rsid w:val="00601986"/>
    <w:rsid w:val="00602DD1"/>
    <w:rsid w:val="0061148C"/>
    <w:rsid w:val="00611F29"/>
    <w:rsid w:val="00620AD9"/>
    <w:rsid w:val="00626FBD"/>
    <w:rsid w:val="00641396"/>
    <w:rsid w:val="006557D5"/>
    <w:rsid w:val="0066034A"/>
    <w:rsid w:val="00661A26"/>
    <w:rsid w:val="006664A6"/>
    <w:rsid w:val="006721FE"/>
    <w:rsid w:val="006A61D1"/>
    <w:rsid w:val="006C69BE"/>
    <w:rsid w:val="006D026D"/>
    <w:rsid w:val="006D1148"/>
    <w:rsid w:val="006D2B2E"/>
    <w:rsid w:val="006F351F"/>
    <w:rsid w:val="006F7FE1"/>
    <w:rsid w:val="0070107A"/>
    <w:rsid w:val="0074585D"/>
    <w:rsid w:val="00764F9A"/>
    <w:rsid w:val="0077247A"/>
    <w:rsid w:val="00772B5A"/>
    <w:rsid w:val="00774752"/>
    <w:rsid w:val="00781022"/>
    <w:rsid w:val="00783573"/>
    <w:rsid w:val="00785C9F"/>
    <w:rsid w:val="00796FBB"/>
    <w:rsid w:val="007B5097"/>
    <w:rsid w:val="007B7F8B"/>
    <w:rsid w:val="007C1FA9"/>
    <w:rsid w:val="007D4328"/>
    <w:rsid w:val="007E3B80"/>
    <w:rsid w:val="007F587C"/>
    <w:rsid w:val="00811338"/>
    <w:rsid w:val="00813D31"/>
    <w:rsid w:val="008166AD"/>
    <w:rsid w:val="00823F2E"/>
    <w:rsid w:val="00847B0C"/>
    <w:rsid w:val="00852D0C"/>
    <w:rsid w:val="008676F7"/>
    <w:rsid w:val="00882654"/>
    <w:rsid w:val="008960A1"/>
    <w:rsid w:val="00896539"/>
    <w:rsid w:val="008A5E81"/>
    <w:rsid w:val="008A7253"/>
    <w:rsid w:val="008B132B"/>
    <w:rsid w:val="008B5639"/>
    <w:rsid w:val="008C7B14"/>
    <w:rsid w:val="008F250A"/>
    <w:rsid w:val="008F3664"/>
    <w:rsid w:val="00900BCF"/>
    <w:rsid w:val="00904BC6"/>
    <w:rsid w:val="0092609A"/>
    <w:rsid w:val="00935777"/>
    <w:rsid w:val="00945779"/>
    <w:rsid w:val="0094674F"/>
    <w:rsid w:val="0097250D"/>
    <w:rsid w:val="009755B9"/>
    <w:rsid w:val="00987B90"/>
    <w:rsid w:val="009A6341"/>
    <w:rsid w:val="009B3E4A"/>
    <w:rsid w:val="009C650E"/>
    <w:rsid w:val="009D0171"/>
    <w:rsid w:val="009E5410"/>
    <w:rsid w:val="00A0112C"/>
    <w:rsid w:val="00A10E5E"/>
    <w:rsid w:val="00A15F11"/>
    <w:rsid w:val="00A23267"/>
    <w:rsid w:val="00A32E2E"/>
    <w:rsid w:val="00A563E2"/>
    <w:rsid w:val="00AA3B7E"/>
    <w:rsid w:val="00AA6A62"/>
    <w:rsid w:val="00AC25BC"/>
    <w:rsid w:val="00AD0B0C"/>
    <w:rsid w:val="00AD6730"/>
    <w:rsid w:val="00AE24A1"/>
    <w:rsid w:val="00B0336A"/>
    <w:rsid w:val="00B23E59"/>
    <w:rsid w:val="00B473B8"/>
    <w:rsid w:val="00B6344C"/>
    <w:rsid w:val="00B63F8C"/>
    <w:rsid w:val="00B6470C"/>
    <w:rsid w:val="00B96A89"/>
    <w:rsid w:val="00B97DA0"/>
    <w:rsid w:val="00BA0DB6"/>
    <w:rsid w:val="00BB7B18"/>
    <w:rsid w:val="00BC4E8D"/>
    <w:rsid w:val="00BC5CA0"/>
    <w:rsid w:val="00BC7027"/>
    <w:rsid w:val="00C2426E"/>
    <w:rsid w:val="00C33640"/>
    <w:rsid w:val="00C3534C"/>
    <w:rsid w:val="00C4171F"/>
    <w:rsid w:val="00C47173"/>
    <w:rsid w:val="00C70C1C"/>
    <w:rsid w:val="00C74861"/>
    <w:rsid w:val="00C8523B"/>
    <w:rsid w:val="00C90129"/>
    <w:rsid w:val="00CB5917"/>
    <w:rsid w:val="00CF0E03"/>
    <w:rsid w:val="00D00829"/>
    <w:rsid w:val="00D413F7"/>
    <w:rsid w:val="00D51817"/>
    <w:rsid w:val="00D56395"/>
    <w:rsid w:val="00D56FD9"/>
    <w:rsid w:val="00D61C07"/>
    <w:rsid w:val="00D81127"/>
    <w:rsid w:val="00D81610"/>
    <w:rsid w:val="00D941A4"/>
    <w:rsid w:val="00DA4FD5"/>
    <w:rsid w:val="00DA53AC"/>
    <w:rsid w:val="00DA53EB"/>
    <w:rsid w:val="00DE5D10"/>
    <w:rsid w:val="00DF6380"/>
    <w:rsid w:val="00DF7EB1"/>
    <w:rsid w:val="00E06407"/>
    <w:rsid w:val="00E17DCF"/>
    <w:rsid w:val="00E34A87"/>
    <w:rsid w:val="00E41150"/>
    <w:rsid w:val="00E454E1"/>
    <w:rsid w:val="00E52CCB"/>
    <w:rsid w:val="00E64889"/>
    <w:rsid w:val="00E71125"/>
    <w:rsid w:val="00E741F8"/>
    <w:rsid w:val="00E808A4"/>
    <w:rsid w:val="00E82780"/>
    <w:rsid w:val="00EA03B8"/>
    <w:rsid w:val="00EA4628"/>
    <w:rsid w:val="00EA4A7A"/>
    <w:rsid w:val="00EB0366"/>
    <w:rsid w:val="00EC2455"/>
    <w:rsid w:val="00ED1753"/>
    <w:rsid w:val="00EE02D4"/>
    <w:rsid w:val="00EE16DF"/>
    <w:rsid w:val="00EE44A3"/>
    <w:rsid w:val="00EF0BEC"/>
    <w:rsid w:val="00F072C3"/>
    <w:rsid w:val="00F10984"/>
    <w:rsid w:val="00F1259A"/>
    <w:rsid w:val="00F203D1"/>
    <w:rsid w:val="00F234B6"/>
    <w:rsid w:val="00F3181B"/>
    <w:rsid w:val="00F405D5"/>
    <w:rsid w:val="00F40CB0"/>
    <w:rsid w:val="00F428CA"/>
    <w:rsid w:val="00F4741D"/>
    <w:rsid w:val="00F71D8C"/>
    <w:rsid w:val="00F85F42"/>
    <w:rsid w:val="00F910DC"/>
    <w:rsid w:val="00FA34F3"/>
    <w:rsid w:val="00FA71A6"/>
    <w:rsid w:val="00FB10D7"/>
    <w:rsid w:val="00FB31D7"/>
    <w:rsid w:val="00FB5DE6"/>
    <w:rsid w:val="00FC0C00"/>
    <w:rsid w:val="00FD2A6C"/>
    <w:rsid w:val="00FD40C9"/>
    <w:rsid w:val="00FD58C7"/>
    <w:rsid w:val="00FE51BE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8B435"/>
  <w15:docId w15:val="{67E46EC0-0019-4CE2-8AA8-28D0D582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C6C51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C6C51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4C6C51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4C6C51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4C6C51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4C6C51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C6C51"/>
    <w:pPr>
      <w:spacing w:before="60" w:after="60"/>
      <w:ind w:left="284"/>
    </w:pPr>
  </w:style>
  <w:style w:type="paragraph" w:styleId="Footer">
    <w:name w:val="footer"/>
    <w:basedOn w:val="Normal"/>
    <w:rsid w:val="004C6C51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4C6C51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4C6C51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4C6C51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4C6C51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4C6C5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4C6C51"/>
    <w:rPr>
      <w:vertAlign w:val="superscript"/>
    </w:rPr>
  </w:style>
  <w:style w:type="character" w:styleId="CommentReference">
    <w:name w:val="annotation reference"/>
    <w:basedOn w:val="DefaultParagraphFont"/>
    <w:semiHidden/>
    <w:rsid w:val="004C6C51"/>
    <w:rPr>
      <w:sz w:val="16"/>
      <w:szCs w:val="16"/>
    </w:rPr>
  </w:style>
  <w:style w:type="paragraph" w:styleId="DocumentMap">
    <w:name w:val="Document Map"/>
    <w:basedOn w:val="Normal"/>
    <w:semiHidden/>
    <w:rsid w:val="004C6C5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4C6C51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4C6C51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4C6C51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4C6C5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C6C51"/>
    <w:rPr>
      <w:b/>
      <w:bCs/>
    </w:rPr>
  </w:style>
  <w:style w:type="paragraph" w:styleId="BalloonText">
    <w:name w:val="Balloon Text"/>
    <w:basedOn w:val="Normal"/>
    <w:semiHidden/>
    <w:rsid w:val="004C6C51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4C6C51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4C6C51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4C6C51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4C6C51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4C6C51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4C6C51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4C6C51"/>
  </w:style>
  <w:style w:type="paragraph" w:customStyle="1" w:styleId="OPM-blankline">
    <w:name w:val="OPM - blank line"/>
    <w:basedOn w:val="Normal"/>
    <w:rsid w:val="004C6C51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4C6C51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4C6C51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4C6C51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4C6C51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4C6C51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4C6C51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4C6C51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4C6C51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4C6C51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4C6C51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4C6C51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4C6C51"/>
    <w:rPr>
      <w:b w:val="0"/>
      <w:i/>
      <w:sz w:val="16"/>
    </w:rPr>
  </w:style>
  <w:style w:type="paragraph" w:customStyle="1" w:styleId="OPM-ruletype">
    <w:name w:val="OPM - rule type"/>
    <w:basedOn w:val="OPM-Heading3"/>
    <w:rsid w:val="004C6C51"/>
    <w:rPr>
      <w:i/>
    </w:rPr>
  </w:style>
  <w:style w:type="table" w:styleId="TableGrid">
    <w:name w:val="Table Grid"/>
    <w:basedOn w:val="TableNormal"/>
    <w:rsid w:val="004C6C51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4C6C51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4C6C51"/>
    <w:rPr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FD5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60551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1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May2017\Templates\Policy%20Modeling%2012.2.7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12.2.7 Word Template</Template>
  <TotalTime>2772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Sam</cp:lastModifiedBy>
  <cp:revision>148</cp:revision>
  <dcterms:created xsi:type="dcterms:W3CDTF">2012-07-20T01:24:00Z</dcterms:created>
  <dcterms:modified xsi:type="dcterms:W3CDTF">2018-10-19T07:15:00Z</dcterms:modified>
</cp:coreProperties>
</file>