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951F3" w14:textId="77777777" w:rsidR="008F5EDE" w:rsidRDefault="008F5EDE" w:rsidP="008F5EDE">
      <w:pPr>
        <w:pStyle w:val="Heading1"/>
        <w:jc w:val="center"/>
      </w:pPr>
      <w:bookmarkStart w:id="0" w:name="_Toc528662558"/>
      <w:bookmarkStart w:id="1" w:name="_Toc528672421"/>
      <w:r>
        <w:t>GST at Settlement</w:t>
      </w:r>
      <w:bookmarkEnd w:id="0"/>
      <w:bookmarkEnd w:id="1"/>
    </w:p>
    <w:p w14:paraId="00B99EC3" w14:textId="77777777" w:rsidR="008F5EDE" w:rsidRDefault="008F5EDE" w:rsidP="008F5EDE"/>
    <w:sdt>
      <w:sdtPr>
        <w:rPr>
          <w:rFonts w:ascii="Times New Roman" w:eastAsia="Batang" w:hAnsi="Times New Roman" w:cs="Times New Roman"/>
          <w:color w:val="auto"/>
          <w:sz w:val="22"/>
          <w:szCs w:val="24"/>
          <w:lang w:val="en-AU"/>
        </w:rPr>
        <w:id w:val="20190455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0C5D41" w14:textId="77777777" w:rsidR="00A218C1" w:rsidRDefault="00A218C1">
          <w:pPr>
            <w:pStyle w:val="TOCHeading"/>
          </w:pPr>
          <w:r>
            <w:t>Contents</w:t>
          </w:r>
        </w:p>
        <w:p w14:paraId="24F5EFEF" w14:textId="00CB2B3D" w:rsidR="00ED01FA" w:rsidRDefault="00A218C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672421" w:history="1">
            <w:r w:rsidR="00ED01FA" w:rsidRPr="00F15BB6">
              <w:rPr>
                <w:rStyle w:val="Hyperlink"/>
                <w:noProof/>
              </w:rPr>
              <w:t>GST at Settlement</w:t>
            </w:r>
            <w:r w:rsidR="00ED01FA">
              <w:rPr>
                <w:noProof/>
                <w:webHidden/>
              </w:rPr>
              <w:tab/>
            </w:r>
            <w:r w:rsidR="00ED01FA">
              <w:rPr>
                <w:noProof/>
                <w:webHidden/>
              </w:rPr>
              <w:fldChar w:fldCharType="begin"/>
            </w:r>
            <w:r w:rsidR="00ED01FA">
              <w:rPr>
                <w:noProof/>
                <w:webHidden/>
              </w:rPr>
              <w:instrText xml:space="preserve"> PAGEREF _Toc528672421 \h </w:instrText>
            </w:r>
            <w:r w:rsidR="00ED01FA">
              <w:rPr>
                <w:noProof/>
                <w:webHidden/>
              </w:rPr>
            </w:r>
            <w:r w:rsidR="00ED01FA">
              <w:rPr>
                <w:noProof/>
                <w:webHidden/>
              </w:rPr>
              <w:fldChar w:fldCharType="separate"/>
            </w:r>
            <w:r w:rsidR="00ED01FA">
              <w:rPr>
                <w:noProof/>
                <w:webHidden/>
              </w:rPr>
              <w:t>1</w:t>
            </w:r>
            <w:r w:rsidR="00ED01FA">
              <w:rPr>
                <w:noProof/>
                <w:webHidden/>
              </w:rPr>
              <w:fldChar w:fldCharType="end"/>
            </w:r>
          </w:hyperlink>
        </w:p>
        <w:p w14:paraId="0A02647E" w14:textId="7F92838D" w:rsidR="00ED01FA" w:rsidRDefault="006E394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528672422" w:history="1">
            <w:r w:rsidR="00ED01FA" w:rsidRPr="00F15BB6">
              <w:rPr>
                <w:rStyle w:val="Hyperlink"/>
                <w:noProof/>
              </w:rPr>
              <w:t>RuleBase Logic - Purchaser</w:t>
            </w:r>
            <w:r w:rsidR="00ED01FA">
              <w:rPr>
                <w:noProof/>
                <w:webHidden/>
              </w:rPr>
              <w:tab/>
            </w:r>
            <w:r w:rsidR="00ED01FA">
              <w:rPr>
                <w:noProof/>
                <w:webHidden/>
              </w:rPr>
              <w:fldChar w:fldCharType="begin"/>
            </w:r>
            <w:r w:rsidR="00ED01FA">
              <w:rPr>
                <w:noProof/>
                <w:webHidden/>
              </w:rPr>
              <w:instrText xml:space="preserve"> PAGEREF _Toc528672422 \h </w:instrText>
            </w:r>
            <w:r w:rsidR="00ED01FA">
              <w:rPr>
                <w:noProof/>
                <w:webHidden/>
              </w:rPr>
            </w:r>
            <w:r w:rsidR="00ED01FA">
              <w:rPr>
                <w:noProof/>
                <w:webHidden/>
              </w:rPr>
              <w:fldChar w:fldCharType="separate"/>
            </w:r>
            <w:r w:rsidR="00ED01FA">
              <w:rPr>
                <w:noProof/>
                <w:webHidden/>
              </w:rPr>
              <w:t>2</w:t>
            </w:r>
            <w:r w:rsidR="00ED01FA">
              <w:rPr>
                <w:noProof/>
                <w:webHidden/>
              </w:rPr>
              <w:fldChar w:fldCharType="end"/>
            </w:r>
          </w:hyperlink>
        </w:p>
        <w:p w14:paraId="18D5DFE3" w14:textId="0ED71112" w:rsidR="00ED01FA" w:rsidRDefault="006E394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528672423" w:history="1">
            <w:r w:rsidR="00ED01FA" w:rsidRPr="00F15BB6">
              <w:rPr>
                <w:rStyle w:val="Hyperlink"/>
                <w:i/>
                <w:noProof/>
              </w:rPr>
              <w:t>Interview Purpose</w:t>
            </w:r>
            <w:r w:rsidR="00ED01FA">
              <w:rPr>
                <w:noProof/>
                <w:webHidden/>
              </w:rPr>
              <w:tab/>
            </w:r>
            <w:r w:rsidR="00ED01FA">
              <w:rPr>
                <w:noProof/>
                <w:webHidden/>
              </w:rPr>
              <w:fldChar w:fldCharType="begin"/>
            </w:r>
            <w:r w:rsidR="00ED01FA">
              <w:rPr>
                <w:noProof/>
                <w:webHidden/>
              </w:rPr>
              <w:instrText xml:space="preserve"> PAGEREF _Toc528672423 \h </w:instrText>
            </w:r>
            <w:r w:rsidR="00ED01FA">
              <w:rPr>
                <w:noProof/>
                <w:webHidden/>
              </w:rPr>
            </w:r>
            <w:r w:rsidR="00ED01FA">
              <w:rPr>
                <w:noProof/>
                <w:webHidden/>
              </w:rPr>
              <w:fldChar w:fldCharType="separate"/>
            </w:r>
            <w:r w:rsidR="00ED01FA">
              <w:rPr>
                <w:noProof/>
                <w:webHidden/>
              </w:rPr>
              <w:t>2</w:t>
            </w:r>
            <w:r w:rsidR="00ED01FA">
              <w:rPr>
                <w:noProof/>
                <w:webHidden/>
              </w:rPr>
              <w:fldChar w:fldCharType="end"/>
            </w:r>
          </w:hyperlink>
        </w:p>
        <w:p w14:paraId="5FFABE16" w14:textId="2E99024F" w:rsidR="00ED01FA" w:rsidRDefault="006E394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528672424" w:history="1">
            <w:r w:rsidR="00ED01FA" w:rsidRPr="00F15BB6">
              <w:rPr>
                <w:rStyle w:val="Hyperlink"/>
                <w:noProof/>
              </w:rPr>
              <w:t>The person is a purchaser of property if</w:t>
            </w:r>
            <w:r w:rsidR="00ED01FA">
              <w:rPr>
                <w:noProof/>
                <w:webHidden/>
              </w:rPr>
              <w:tab/>
            </w:r>
            <w:r w:rsidR="00ED01FA">
              <w:rPr>
                <w:noProof/>
                <w:webHidden/>
              </w:rPr>
              <w:fldChar w:fldCharType="begin"/>
            </w:r>
            <w:r w:rsidR="00ED01FA">
              <w:rPr>
                <w:noProof/>
                <w:webHidden/>
              </w:rPr>
              <w:instrText xml:space="preserve"> PAGEREF _Toc528672424 \h </w:instrText>
            </w:r>
            <w:r w:rsidR="00ED01FA">
              <w:rPr>
                <w:noProof/>
                <w:webHidden/>
              </w:rPr>
            </w:r>
            <w:r w:rsidR="00ED01FA">
              <w:rPr>
                <w:noProof/>
                <w:webHidden/>
              </w:rPr>
              <w:fldChar w:fldCharType="separate"/>
            </w:r>
            <w:r w:rsidR="00ED01FA">
              <w:rPr>
                <w:noProof/>
                <w:webHidden/>
              </w:rPr>
              <w:t>2</w:t>
            </w:r>
            <w:r w:rsidR="00ED01FA">
              <w:rPr>
                <w:noProof/>
                <w:webHidden/>
              </w:rPr>
              <w:fldChar w:fldCharType="end"/>
            </w:r>
          </w:hyperlink>
        </w:p>
        <w:p w14:paraId="315B3BCB" w14:textId="1C6B4903" w:rsidR="00ED01FA" w:rsidRDefault="006E394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528672425" w:history="1">
            <w:r w:rsidR="00ED01FA" w:rsidRPr="00F15BB6">
              <w:rPr>
                <w:rStyle w:val="Hyperlink"/>
                <w:noProof/>
              </w:rPr>
              <w:t>The person is a seller of property if</w:t>
            </w:r>
            <w:r w:rsidR="00ED01FA">
              <w:rPr>
                <w:noProof/>
                <w:webHidden/>
              </w:rPr>
              <w:tab/>
            </w:r>
            <w:r w:rsidR="00ED01FA">
              <w:rPr>
                <w:noProof/>
                <w:webHidden/>
              </w:rPr>
              <w:fldChar w:fldCharType="begin"/>
            </w:r>
            <w:r w:rsidR="00ED01FA">
              <w:rPr>
                <w:noProof/>
                <w:webHidden/>
              </w:rPr>
              <w:instrText xml:space="preserve"> PAGEREF _Toc528672425 \h </w:instrText>
            </w:r>
            <w:r w:rsidR="00ED01FA">
              <w:rPr>
                <w:noProof/>
                <w:webHidden/>
              </w:rPr>
            </w:r>
            <w:r w:rsidR="00ED01FA">
              <w:rPr>
                <w:noProof/>
                <w:webHidden/>
              </w:rPr>
              <w:fldChar w:fldCharType="separate"/>
            </w:r>
            <w:r w:rsidR="00ED01FA">
              <w:rPr>
                <w:noProof/>
                <w:webHidden/>
              </w:rPr>
              <w:t>2</w:t>
            </w:r>
            <w:r w:rsidR="00ED01FA">
              <w:rPr>
                <w:noProof/>
                <w:webHidden/>
              </w:rPr>
              <w:fldChar w:fldCharType="end"/>
            </w:r>
          </w:hyperlink>
        </w:p>
        <w:p w14:paraId="1411A082" w14:textId="146992AF" w:rsidR="00ED01FA" w:rsidRDefault="006E394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528672426" w:history="1">
            <w:r w:rsidR="00ED01FA" w:rsidRPr="00F15BB6">
              <w:rPr>
                <w:rStyle w:val="Hyperlink"/>
                <w:noProof/>
              </w:rPr>
              <w:t>[Treasury Laws Amendment (2018 Measures No.1) Act 2018 - Schedule 5 (14-250(] The purchaser will be liable to pay an amount to the Commissioner if</w:t>
            </w:r>
            <w:r w:rsidR="00ED01FA">
              <w:rPr>
                <w:noProof/>
                <w:webHidden/>
              </w:rPr>
              <w:tab/>
            </w:r>
            <w:r w:rsidR="00ED01FA">
              <w:rPr>
                <w:noProof/>
                <w:webHidden/>
              </w:rPr>
              <w:fldChar w:fldCharType="begin"/>
            </w:r>
            <w:r w:rsidR="00ED01FA">
              <w:rPr>
                <w:noProof/>
                <w:webHidden/>
              </w:rPr>
              <w:instrText xml:space="preserve"> PAGEREF _Toc528672426 \h </w:instrText>
            </w:r>
            <w:r w:rsidR="00ED01FA">
              <w:rPr>
                <w:noProof/>
                <w:webHidden/>
              </w:rPr>
            </w:r>
            <w:r w:rsidR="00ED01FA">
              <w:rPr>
                <w:noProof/>
                <w:webHidden/>
              </w:rPr>
              <w:fldChar w:fldCharType="separate"/>
            </w:r>
            <w:r w:rsidR="00ED01FA">
              <w:rPr>
                <w:noProof/>
                <w:webHidden/>
              </w:rPr>
              <w:t>2</w:t>
            </w:r>
            <w:r w:rsidR="00ED01FA">
              <w:rPr>
                <w:noProof/>
                <w:webHidden/>
              </w:rPr>
              <w:fldChar w:fldCharType="end"/>
            </w:r>
          </w:hyperlink>
        </w:p>
        <w:p w14:paraId="034752D4" w14:textId="345A23DF" w:rsidR="00ED01FA" w:rsidRDefault="006E394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528672427" w:history="1">
            <w:r w:rsidR="00ED01FA" w:rsidRPr="00F15BB6">
              <w:rPr>
                <w:rStyle w:val="Hyperlink"/>
                <w:noProof/>
              </w:rPr>
              <w:t>the purchaser is not defined as a ‘recipient' of a taxable supply if</w:t>
            </w:r>
            <w:r w:rsidR="00ED01FA">
              <w:rPr>
                <w:noProof/>
                <w:webHidden/>
              </w:rPr>
              <w:tab/>
            </w:r>
            <w:r w:rsidR="00ED01FA">
              <w:rPr>
                <w:noProof/>
                <w:webHidden/>
              </w:rPr>
              <w:fldChar w:fldCharType="begin"/>
            </w:r>
            <w:r w:rsidR="00ED01FA">
              <w:rPr>
                <w:noProof/>
                <w:webHidden/>
              </w:rPr>
              <w:instrText xml:space="preserve"> PAGEREF _Toc528672427 \h </w:instrText>
            </w:r>
            <w:r w:rsidR="00ED01FA">
              <w:rPr>
                <w:noProof/>
                <w:webHidden/>
              </w:rPr>
            </w:r>
            <w:r w:rsidR="00ED01FA">
              <w:rPr>
                <w:noProof/>
                <w:webHidden/>
              </w:rPr>
              <w:fldChar w:fldCharType="separate"/>
            </w:r>
            <w:r w:rsidR="00ED01FA">
              <w:rPr>
                <w:noProof/>
                <w:webHidden/>
              </w:rPr>
              <w:t>2</w:t>
            </w:r>
            <w:r w:rsidR="00ED01FA">
              <w:rPr>
                <w:noProof/>
                <w:webHidden/>
              </w:rPr>
              <w:fldChar w:fldCharType="end"/>
            </w:r>
          </w:hyperlink>
        </w:p>
        <w:p w14:paraId="624139F3" w14:textId="4FDA9C4F" w:rsidR="00ED01FA" w:rsidRDefault="006E394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528672428" w:history="1">
            <w:r w:rsidR="00ED01FA" w:rsidRPr="00F15BB6">
              <w:rPr>
                <w:rStyle w:val="Hyperlink"/>
                <w:noProof/>
              </w:rPr>
              <w:t>The Transitional Rules do not apply if</w:t>
            </w:r>
            <w:r w:rsidR="00ED01FA">
              <w:rPr>
                <w:noProof/>
                <w:webHidden/>
              </w:rPr>
              <w:tab/>
            </w:r>
            <w:r w:rsidR="00ED01FA">
              <w:rPr>
                <w:noProof/>
                <w:webHidden/>
              </w:rPr>
              <w:fldChar w:fldCharType="begin"/>
            </w:r>
            <w:r w:rsidR="00ED01FA">
              <w:rPr>
                <w:noProof/>
                <w:webHidden/>
              </w:rPr>
              <w:instrText xml:space="preserve"> PAGEREF _Toc528672428 \h </w:instrText>
            </w:r>
            <w:r w:rsidR="00ED01FA">
              <w:rPr>
                <w:noProof/>
                <w:webHidden/>
              </w:rPr>
            </w:r>
            <w:r w:rsidR="00ED01FA">
              <w:rPr>
                <w:noProof/>
                <w:webHidden/>
              </w:rPr>
              <w:fldChar w:fldCharType="separate"/>
            </w:r>
            <w:r w:rsidR="00ED01FA">
              <w:rPr>
                <w:noProof/>
                <w:webHidden/>
              </w:rPr>
              <w:t>2</w:t>
            </w:r>
            <w:r w:rsidR="00ED01FA">
              <w:rPr>
                <w:noProof/>
                <w:webHidden/>
              </w:rPr>
              <w:fldChar w:fldCharType="end"/>
            </w:r>
          </w:hyperlink>
        </w:p>
        <w:p w14:paraId="7B58FC30" w14:textId="202AAA28" w:rsidR="00ED01FA" w:rsidRDefault="006E394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528672429" w:history="1">
            <w:r w:rsidR="00ED01FA" w:rsidRPr="00F15BB6">
              <w:rPr>
                <w:rStyle w:val="Hyperlink"/>
                <w:noProof/>
              </w:rPr>
              <w:t>The supply is defined to be of new residential premises or of potential residential land if</w:t>
            </w:r>
            <w:r w:rsidR="00ED01FA">
              <w:rPr>
                <w:noProof/>
                <w:webHidden/>
              </w:rPr>
              <w:tab/>
            </w:r>
            <w:r w:rsidR="00ED01FA">
              <w:rPr>
                <w:noProof/>
                <w:webHidden/>
              </w:rPr>
              <w:fldChar w:fldCharType="begin"/>
            </w:r>
            <w:r w:rsidR="00ED01FA">
              <w:rPr>
                <w:noProof/>
                <w:webHidden/>
              </w:rPr>
              <w:instrText xml:space="preserve"> PAGEREF _Toc528672429 \h </w:instrText>
            </w:r>
            <w:r w:rsidR="00ED01FA">
              <w:rPr>
                <w:noProof/>
                <w:webHidden/>
              </w:rPr>
            </w:r>
            <w:r w:rsidR="00ED01FA">
              <w:rPr>
                <w:noProof/>
                <w:webHidden/>
              </w:rPr>
              <w:fldChar w:fldCharType="separate"/>
            </w:r>
            <w:r w:rsidR="00ED01FA">
              <w:rPr>
                <w:noProof/>
                <w:webHidden/>
              </w:rPr>
              <w:t>3</w:t>
            </w:r>
            <w:r w:rsidR="00ED01FA">
              <w:rPr>
                <w:noProof/>
                <w:webHidden/>
              </w:rPr>
              <w:fldChar w:fldCharType="end"/>
            </w:r>
          </w:hyperlink>
        </w:p>
        <w:p w14:paraId="1FCFB746" w14:textId="10E49146" w:rsidR="00ED01FA" w:rsidRDefault="006E394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528672430" w:history="1">
            <w:r w:rsidR="00ED01FA" w:rsidRPr="00F15BB6">
              <w:rPr>
                <w:rStyle w:val="Hyperlink"/>
                <w:noProof/>
              </w:rPr>
              <w:t>The supply is defined to be of potential residential land if</w:t>
            </w:r>
            <w:r w:rsidR="00ED01FA">
              <w:rPr>
                <w:noProof/>
                <w:webHidden/>
              </w:rPr>
              <w:tab/>
            </w:r>
            <w:r w:rsidR="00ED01FA">
              <w:rPr>
                <w:noProof/>
                <w:webHidden/>
              </w:rPr>
              <w:fldChar w:fldCharType="begin"/>
            </w:r>
            <w:r w:rsidR="00ED01FA">
              <w:rPr>
                <w:noProof/>
                <w:webHidden/>
              </w:rPr>
              <w:instrText xml:space="preserve"> PAGEREF _Toc528672430 \h </w:instrText>
            </w:r>
            <w:r w:rsidR="00ED01FA">
              <w:rPr>
                <w:noProof/>
                <w:webHidden/>
              </w:rPr>
            </w:r>
            <w:r w:rsidR="00ED01FA">
              <w:rPr>
                <w:noProof/>
                <w:webHidden/>
              </w:rPr>
              <w:fldChar w:fldCharType="separate"/>
            </w:r>
            <w:r w:rsidR="00ED01FA">
              <w:rPr>
                <w:noProof/>
                <w:webHidden/>
              </w:rPr>
              <w:t>3</w:t>
            </w:r>
            <w:r w:rsidR="00ED01FA">
              <w:rPr>
                <w:noProof/>
                <w:webHidden/>
              </w:rPr>
              <w:fldChar w:fldCharType="end"/>
            </w:r>
          </w:hyperlink>
        </w:p>
        <w:p w14:paraId="7EB6B964" w14:textId="2FF2606D" w:rsidR="00ED01FA" w:rsidRDefault="006E394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:lang w:eastAsia="en-AU"/>
            </w:rPr>
          </w:pPr>
          <w:hyperlink w:anchor="_Toc528672431" w:history="1">
            <w:r w:rsidR="00ED01FA" w:rsidRPr="00F15BB6">
              <w:rPr>
                <w:rStyle w:val="Hyperlink"/>
                <w:noProof/>
              </w:rPr>
              <w:t>The supply is defined to be of new residential premises if</w:t>
            </w:r>
            <w:r w:rsidR="00ED01FA">
              <w:rPr>
                <w:noProof/>
                <w:webHidden/>
              </w:rPr>
              <w:tab/>
            </w:r>
            <w:r w:rsidR="00ED01FA">
              <w:rPr>
                <w:noProof/>
                <w:webHidden/>
              </w:rPr>
              <w:fldChar w:fldCharType="begin"/>
            </w:r>
            <w:r w:rsidR="00ED01FA">
              <w:rPr>
                <w:noProof/>
                <w:webHidden/>
              </w:rPr>
              <w:instrText xml:space="preserve"> PAGEREF _Toc528672431 \h </w:instrText>
            </w:r>
            <w:r w:rsidR="00ED01FA">
              <w:rPr>
                <w:noProof/>
                <w:webHidden/>
              </w:rPr>
            </w:r>
            <w:r w:rsidR="00ED01FA">
              <w:rPr>
                <w:noProof/>
                <w:webHidden/>
              </w:rPr>
              <w:fldChar w:fldCharType="separate"/>
            </w:r>
            <w:r w:rsidR="00ED01FA">
              <w:rPr>
                <w:noProof/>
                <w:webHidden/>
              </w:rPr>
              <w:t>3</w:t>
            </w:r>
            <w:r w:rsidR="00ED01FA">
              <w:rPr>
                <w:noProof/>
                <w:webHidden/>
              </w:rPr>
              <w:fldChar w:fldCharType="end"/>
            </w:r>
          </w:hyperlink>
        </w:p>
        <w:p w14:paraId="473E19D6" w14:textId="390C3910" w:rsidR="00A218C1" w:rsidRDefault="00A218C1">
          <w:r>
            <w:rPr>
              <w:b/>
              <w:bCs/>
              <w:noProof/>
            </w:rPr>
            <w:fldChar w:fldCharType="end"/>
          </w:r>
        </w:p>
      </w:sdtContent>
    </w:sdt>
    <w:p w14:paraId="34720022" w14:textId="77777777" w:rsidR="00A218C1" w:rsidRDefault="00A218C1">
      <w:pPr>
        <w:spacing w:after="0"/>
      </w:pPr>
    </w:p>
    <w:p w14:paraId="147BE694" w14:textId="77777777" w:rsidR="008F5EDE" w:rsidRDefault="00A218C1" w:rsidP="00A218C1">
      <w:pPr>
        <w:spacing w:after="0"/>
      </w:pPr>
      <w:r>
        <w:br w:type="page"/>
      </w:r>
    </w:p>
    <w:p w14:paraId="3DFB5B41" w14:textId="77777777" w:rsidR="00A218C1" w:rsidRDefault="00A218C1" w:rsidP="00AA3B7E">
      <w:pPr>
        <w:pStyle w:val="OPM-blankline"/>
      </w:pPr>
    </w:p>
    <w:p w14:paraId="6EE89B6F" w14:textId="4FE992DE" w:rsidR="00813B09" w:rsidRDefault="00813B09" w:rsidP="00813B09">
      <w:pPr>
        <w:pStyle w:val="Heading2"/>
        <w:jc w:val="center"/>
      </w:pPr>
      <w:bookmarkStart w:id="2" w:name="_Toc528672422"/>
      <w:r>
        <w:t>RuleBase Logic</w:t>
      </w:r>
      <w:r w:rsidR="00DA4A2C">
        <w:t xml:space="preserve"> - Purchaser</w:t>
      </w:r>
      <w:bookmarkEnd w:id="2"/>
    </w:p>
    <w:p w14:paraId="6C9FF4D2" w14:textId="77777777" w:rsidR="00813B09" w:rsidRDefault="00813B09" w:rsidP="00813B09"/>
    <w:p w14:paraId="4F801419" w14:textId="77777777" w:rsidR="00A218C1" w:rsidRPr="00120091" w:rsidRDefault="00813B09" w:rsidP="00120091">
      <w:pPr>
        <w:pStyle w:val="Heading3"/>
        <w:jc w:val="center"/>
        <w:rPr>
          <w:i/>
        </w:rPr>
      </w:pPr>
      <w:bookmarkStart w:id="3" w:name="_Toc528672423"/>
      <w:r w:rsidRPr="00120091">
        <w:rPr>
          <w:i/>
        </w:rPr>
        <w:t>Interview Purpose</w:t>
      </w:r>
      <w:bookmarkEnd w:id="3"/>
    </w:p>
    <w:p w14:paraId="7F8FEE00" w14:textId="77777777" w:rsidR="004F312D" w:rsidRPr="00782A15" w:rsidRDefault="00904BC6" w:rsidP="00481669">
      <w:pPr>
        <w:pStyle w:val="OPM-conclusion"/>
      </w:pPr>
      <w:bookmarkStart w:id="4" w:name="_Toc528662559"/>
      <w:bookmarkStart w:id="5" w:name="_Toc528672424"/>
      <w:r w:rsidRPr="00782A15">
        <w:t>The person is a purchaser of property if</w:t>
      </w:r>
      <w:bookmarkEnd w:id="4"/>
      <w:bookmarkEnd w:id="5"/>
    </w:p>
    <w:p w14:paraId="4FAA7DEB" w14:textId="77777777" w:rsidR="007D4328" w:rsidRPr="00782A15" w:rsidRDefault="003128E4" w:rsidP="007D4328">
      <w:pPr>
        <w:pStyle w:val="OPM-level1"/>
      </w:pPr>
      <w:r w:rsidRPr="00782A15">
        <w:rPr>
          <w:u w:val="single" w:color="666699"/>
        </w:rPr>
        <w:t>The pe</w:t>
      </w:r>
      <w:r w:rsidR="007D4328" w:rsidRPr="00782A15">
        <w:rPr>
          <w:u w:val="single" w:color="666699"/>
        </w:rPr>
        <w:t>rson</w:t>
      </w:r>
      <w:r w:rsidR="007D4328" w:rsidRPr="00782A15">
        <w:t xml:space="preserve"> = “Purchaser”.</w:t>
      </w:r>
    </w:p>
    <w:p w14:paraId="5AAD8D64" w14:textId="77777777" w:rsidR="003128E4" w:rsidRPr="00342FBF" w:rsidRDefault="003128E4" w:rsidP="008C7B14">
      <w:pPr>
        <w:pStyle w:val="OPM-blankline"/>
      </w:pPr>
    </w:p>
    <w:p w14:paraId="4F161A2E" w14:textId="77777777" w:rsidR="00904BC6" w:rsidRPr="00782A15" w:rsidRDefault="0007295E" w:rsidP="003128E4">
      <w:pPr>
        <w:pStyle w:val="OPM-conclusion"/>
        <w:ind w:left="0" w:firstLine="0"/>
      </w:pPr>
      <w:bookmarkStart w:id="6" w:name="_Toc528662560"/>
      <w:bookmarkStart w:id="7" w:name="_Toc528672425"/>
      <w:r w:rsidRPr="00782A15">
        <w:t>The person is a seller of property if</w:t>
      </w:r>
      <w:bookmarkEnd w:id="6"/>
      <w:bookmarkEnd w:id="7"/>
    </w:p>
    <w:p w14:paraId="06B82D40" w14:textId="52C20E72" w:rsidR="005D18BF" w:rsidRPr="00782A15" w:rsidRDefault="00DE5D10" w:rsidP="00F93B48">
      <w:pPr>
        <w:pStyle w:val="OPM-level1"/>
      </w:pPr>
      <w:r w:rsidRPr="00782A15">
        <w:rPr>
          <w:u w:val="single" w:color="666699"/>
        </w:rPr>
        <w:t>T</w:t>
      </w:r>
      <w:r w:rsidR="007D4328" w:rsidRPr="00782A15">
        <w:rPr>
          <w:u w:val="single" w:color="666699"/>
        </w:rPr>
        <w:t>he person</w:t>
      </w:r>
      <w:r w:rsidR="007D4328" w:rsidRPr="00782A15">
        <w:t xml:space="preserve"> = “</w:t>
      </w:r>
      <w:r w:rsidR="00F40CB0" w:rsidRPr="00782A15">
        <w:t>Seller</w:t>
      </w:r>
      <w:r w:rsidR="007D4328" w:rsidRPr="00782A15">
        <w:t>”.</w:t>
      </w:r>
    </w:p>
    <w:p w14:paraId="6558BDF1" w14:textId="77777777" w:rsidR="00F93B48" w:rsidRDefault="00F93B48" w:rsidP="00F93B48"/>
    <w:p w14:paraId="62ACA90B" w14:textId="3E596F39" w:rsidR="00B0336A" w:rsidRPr="00F93B48" w:rsidRDefault="00F93B48" w:rsidP="00F93B48">
      <w:pPr>
        <w:pStyle w:val="Heading3"/>
        <w:jc w:val="center"/>
        <w:rPr>
          <w:i/>
        </w:rPr>
      </w:pPr>
      <w:r>
        <w:rPr>
          <w:i/>
        </w:rPr>
        <w:t>Index Logic</w:t>
      </w:r>
    </w:p>
    <w:p w14:paraId="14DDFF10" w14:textId="2E89FF59" w:rsidR="008B5639" w:rsidRPr="00782A15" w:rsidRDefault="00237B06" w:rsidP="000E46DD">
      <w:pPr>
        <w:pStyle w:val="OPM-conclusion"/>
      </w:pPr>
      <w:bookmarkStart w:id="8" w:name="_Toc528662561"/>
      <w:bookmarkStart w:id="9" w:name="_Toc528672426"/>
      <w:r w:rsidRPr="00782A15">
        <w:rPr>
          <w:color w:val="808080" w:themeColor="background1" w:themeShade="80"/>
          <w:sz w:val="14"/>
        </w:rPr>
        <w:t>[Treasury Laws Amendment (2018 Measures No.1) Act 2018 - Schedule 5 (14-250</w:t>
      </w:r>
      <w:r w:rsidR="001C371E" w:rsidRPr="00782A15">
        <w:rPr>
          <w:color w:val="808080" w:themeColor="background1" w:themeShade="80"/>
          <w:sz w:val="14"/>
        </w:rPr>
        <w:t>)</w:t>
      </w:r>
      <w:r w:rsidRPr="00782A15">
        <w:rPr>
          <w:color w:val="808080" w:themeColor="background1" w:themeShade="80"/>
          <w:sz w:val="14"/>
        </w:rPr>
        <w:t>]</w:t>
      </w:r>
      <w:r w:rsidRPr="00782A15">
        <w:t xml:space="preserve"> The</w:t>
      </w:r>
      <w:r w:rsidR="000E46DD" w:rsidRPr="00782A15">
        <w:t xml:space="preserve"> purchaser </w:t>
      </w:r>
      <w:bookmarkEnd w:id="8"/>
      <w:r w:rsidRPr="00782A15">
        <w:t>will be liable to pay an amount to the Commissioner if</w:t>
      </w:r>
      <w:bookmarkEnd w:id="9"/>
    </w:p>
    <w:p w14:paraId="238ECA27" w14:textId="77777777" w:rsidR="00C74861" w:rsidRPr="00782A15" w:rsidRDefault="00C74861" w:rsidP="000E46DD">
      <w:pPr>
        <w:pStyle w:val="OPM-level1"/>
      </w:pPr>
      <w:r w:rsidRPr="00782A15">
        <w:t>Either</w:t>
      </w:r>
    </w:p>
    <w:p w14:paraId="37EDFCA1" w14:textId="7A97E023" w:rsidR="000E46DD" w:rsidRPr="00782A15" w:rsidRDefault="00237B06" w:rsidP="00C74861">
      <w:pPr>
        <w:pStyle w:val="OPM-level2"/>
      </w:pPr>
      <w:r w:rsidRPr="00782A15">
        <w:rPr>
          <w:color w:val="808080" w:themeColor="background1" w:themeShade="80"/>
          <w:sz w:val="14"/>
        </w:rPr>
        <w:t>[(1)(a)]</w:t>
      </w:r>
      <w:r w:rsidRPr="00782A15">
        <w:t xml:space="preserve"> </w:t>
      </w:r>
      <w:r w:rsidR="00CA3DB8" w:rsidRPr="00782A15">
        <w:rPr>
          <w:u w:val="single" w:color="666699"/>
        </w:rPr>
        <w:t>The</w:t>
      </w:r>
      <w:r w:rsidR="004B62C5" w:rsidRPr="00782A15">
        <w:rPr>
          <w:u w:val="single" w:color="666699"/>
        </w:rPr>
        <w:t xml:space="preserve"> user know</w:t>
      </w:r>
      <w:r w:rsidR="00CA3DB8" w:rsidRPr="00782A15">
        <w:rPr>
          <w:u w:val="single" w:color="666699"/>
        </w:rPr>
        <w:t>s</w:t>
      </w:r>
      <w:r w:rsidR="004B62C5" w:rsidRPr="00782A15">
        <w:rPr>
          <w:u w:val="single" w:color="666699"/>
        </w:rPr>
        <w:t xml:space="preserve"> that the </w:t>
      </w:r>
      <w:r w:rsidR="00783F2A" w:rsidRPr="00782A15">
        <w:rPr>
          <w:u w:val="single" w:color="666699"/>
        </w:rPr>
        <w:t>purchaser is</w:t>
      </w:r>
      <w:r w:rsidR="00824DEB" w:rsidRPr="00782A15">
        <w:rPr>
          <w:u w:val="single" w:color="666699"/>
        </w:rPr>
        <w:t xml:space="preserve"> a</w:t>
      </w:r>
      <w:r w:rsidR="004B62C5" w:rsidRPr="00782A15">
        <w:rPr>
          <w:u w:val="single" w:color="666699"/>
        </w:rPr>
        <w:t xml:space="preserve"> </w:t>
      </w:r>
      <w:r w:rsidR="00B51C3E" w:rsidRPr="00782A15">
        <w:rPr>
          <w:u w:val="single" w:color="666699"/>
        </w:rPr>
        <w:t>‘</w:t>
      </w:r>
      <w:r w:rsidR="000E46DD" w:rsidRPr="00782A15">
        <w:rPr>
          <w:u w:val="single" w:color="666699"/>
        </w:rPr>
        <w:t>recipient</w:t>
      </w:r>
      <w:r w:rsidR="00B51C3E" w:rsidRPr="00782A15">
        <w:rPr>
          <w:u w:val="single" w:color="666699"/>
        </w:rPr>
        <w:t>’</w:t>
      </w:r>
      <w:r w:rsidR="000E46DD" w:rsidRPr="00782A15">
        <w:rPr>
          <w:u w:val="single" w:color="666699"/>
        </w:rPr>
        <w:t xml:space="preserve"> of a </w:t>
      </w:r>
      <w:r w:rsidR="00B51C3E" w:rsidRPr="00782A15">
        <w:rPr>
          <w:u w:val="single" w:color="666699"/>
        </w:rPr>
        <w:t>‘</w:t>
      </w:r>
      <w:r w:rsidR="000E46DD" w:rsidRPr="00782A15">
        <w:rPr>
          <w:u w:val="single" w:color="666699"/>
        </w:rPr>
        <w:t>taxable supply</w:t>
      </w:r>
      <w:r w:rsidR="00B51C3E" w:rsidRPr="00782A15">
        <w:rPr>
          <w:u w:val="single" w:color="666699"/>
        </w:rPr>
        <w:t>’</w:t>
      </w:r>
      <w:r w:rsidR="006B51CD" w:rsidRPr="00782A15">
        <w:t xml:space="preserve"> = “Yes”</w:t>
      </w:r>
    </w:p>
    <w:p w14:paraId="40018AC0" w14:textId="2B1554F7" w:rsidR="007E3B80" w:rsidRPr="00782A15" w:rsidRDefault="00237B06" w:rsidP="007E3B80">
      <w:pPr>
        <w:pStyle w:val="OPM-level2"/>
      </w:pPr>
      <w:r w:rsidRPr="00782A15">
        <w:rPr>
          <w:color w:val="808080" w:themeColor="background1" w:themeShade="80"/>
          <w:sz w:val="14"/>
        </w:rPr>
        <w:t>[(1)(a)]</w:t>
      </w:r>
      <w:r w:rsidRPr="00782A15">
        <w:t xml:space="preserve"> </w:t>
      </w:r>
      <w:r w:rsidR="006D7400" w:rsidRPr="00782A15">
        <w:t>The purchaser is</w:t>
      </w:r>
      <w:r w:rsidR="00C74861" w:rsidRPr="00782A15">
        <w:t xml:space="preserve"> a ‘recipient’ of a taxable supply.</w:t>
      </w:r>
    </w:p>
    <w:p w14:paraId="1634AE8F" w14:textId="77777777" w:rsidR="001E4FC9" w:rsidRPr="00782A15" w:rsidRDefault="0066034A" w:rsidP="00FB10D7">
      <w:pPr>
        <w:pStyle w:val="OPM-level1"/>
      </w:pPr>
      <w:r w:rsidRPr="00782A15">
        <w:t>AND</w:t>
      </w:r>
    </w:p>
    <w:p w14:paraId="7E19705F" w14:textId="77777777" w:rsidR="00FB10D7" w:rsidRPr="00782A15" w:rsidRDefault="00FB10D7" w:rsidP="00FB10D7">
      <w:pPr>
        <w:pStyle w:val="OPM-level1"/>
      </w:pPr>
      <w:r w:rsidRPr="00782A15">
        <w:t>Either</w:t>
      </w:r>
    </w:p>
    <w:p w14:paraId="30F8F735" w14:textId="7F156299" w:rsidR="00FB10D7" w:rsidRPr="00782A15" w:rsidRDefault="00646B07" w:rsidP="00CA3DB8">
      <w:pPr>
        <w:pStyle w:val="OPM-level2"/>
        <w:rPr>
          <w:u w:color="666699"/>
        </w:rPr>
      </w:pPr>
      <w:r w:rsidRPr="00782A15">
        <w:rPr>
          <w:color w:val="808080" w:themeColor="background1" w:themeShade="80"/>
          <w:sz w:val="14"/>
        </w:rPr>
        <w:t>[(2)</w:t>
      </w:r>
      <w:r w:rsidR="00F93B48" w:rsidRPr="00782A15">
        <w:rPr>
          <w:color w:val="808080" w:themeColor="background1" w:themeShade="80"/>
          <w:sz w:val="14"/>
        </w:rPr>
        <w:t>]</w:t>
      </w:r>
      <w:r w:rsidR="00F93B48" w:rsidRPr="00782A15">
        <w:t xml:space="preserve"> </w:t>
      </w:r>
      <w:r w:rsidR="00CA3DB8" w:rsidRPr="00782A15">
        <w:rPr>
          <w:u w:val="single" w:color="666699"/>
        </w:rPr>
        <w:t>T</w:t>
      </w:r>
      <w:r w:rsidR="003B3AF6" w:rsidRPr="00782A15">
        <w:rPr>
          <w:u w:val="single" w:color="666699"/>
        </w:rPr>
        <w:t>he user know</w:t>
      </w:r>
      <w:r w:rsidR="00CA3DB8" w:rsidRPr="00782A15">
        <w:rPr>
          <w:u w:val="single" w:color="666699"/>
        </w:rPr>
        <w:t>s</w:t>
      </w:r>
      <w:r w:rsidR="003B3AF6" w:rsidRPr="00782A15">
        <w:rPr>
          <w:u w:val="single" w:color="666699"/>
        </w:rPr>
        <w:t xml:space="preserve"> that the </w:t>
      </w:r>
      <w:r w:rsidR="00BC0ADD" w:rsidRPr="00782A15">
        <w:rPr>
          <w:u w:val="single" w:color="666699"/>
        </w:rPr>
        <w:t>supply</w:t>
      </w:r>
      <w:r w:rsidR="00C2624A" w:rsidRPr="00782A15">
        <w:rPr>
          <w:u w:val="single" w:color="666699"/>
        </w:rPr>
        <w:t xml:space="preserve"> is</w:t>
      </w:r>
      <w:r w:rsidR="00E82780" w:rsidRPr="00782A15">
        <w:rPr>
          <w:u w:val="single" w:color="666699"/>
        </w:rPr>
        <w:t xml:space="preserve"> by w</w:t>
      </w:r>
      <w:r w:rsidR="00BC0ADD" w:rsidRPr="00782A15">
        <w:rPr>
          <w:u w:val="single" w:color="666699"/>
        </w:rPr>
        <w:t>ay of sale of long-term lease</w:t>
      </w:r>
      <w:r w:rsidR="00BC0ADD" w:rsidRPr="00782A15">
        <w:t xml:space="preserve"> = “Yes”</w:t>
      </w:r>
      <w:r w:rsidR="005B05B5" w:rsidRPr="00782A15">
        <w:t xml:space="preserve"> </w:t>
      </w:r>
    </w:p>
    <w:p w14:paraId="5A30681F" w14:textId="3C5BD717" w:rsidR="00E82780" w:rsidRPr="00782A15" w:rsidRDefault="00646B07" w:rsidP="00FB10D7">
      <w:pPr>
        <w:pStyle w:val="OPM-level2"/>
      </w:pPr>
      <w:r w:rsidRPr="00782A15">
        <w:rPr>
          <w:color w:val="808080" w:themeColor="background1" w:themeShade="80"/>
          <w:sz w:val="14"/>
        </w:rPr>
        <w:t>[(2)</w:t>
      </w:r>
      <w:r w:rsidR="00F93B48" w:rsidRPr="00782A15">
        <w:rPr>
          <w:color w:val="808080" w:themeColor="background1" w:themeShade="80"/>
          <w:sz w:val="14"/>
        </w:rPr>
        <w:t>]</w:t>
      </w:r>
      <w:r w:rsidR="00F93B48" w:rsidRPr="00782A15">
        <w:t xml:space="preserve"> </w:t>
      </w:r>
      <w:r w:rsidR="00907173" w:rsidRPr="00782A15">
        <w:t xml:space="preserve">The supply is by way </w:t>
      </w:r>
      <w:r w:rsidR="00E82780" w:rsidRPr="00782A15">
        <w:t>of sale or long-term lease.</w:t>
      </w:r>
    </w:p>
    <w:p w14:paraId="0E174C20" w14:textId="77777777" w:rsidR="0042488B" w:rsidRPr="00782A15" w:rsidRDefault="0066034A" w:rsidP="0042488B">
      <w:pPr>
        <w:pStyle w:val="OPM-level1"/>
      </w:pPr>
      <w:r w:rsidRPr="00782A15">
        <w:t>AND</w:t>
      </w:r>
    </w:p>
    <w:p w14:paraId="2ED01974" w14:textId="2585F9AA" w:rsidR="0042488B" w:rsidRPr="00782A15" w:rsidRDefault="0042488B" w:rsidP="0042488B">
      <w:pPr>
        <w:pStyle w:val="OPM-level1"/>
      </w:pPr>
      <w:r w:rsidRPr="00782A15">
        <w:t>Either</w:t>
      </w:r>
    </w:p>
    <w:p w14:paraId="006D48F7" w14:textId="298814B3" w:rsidR="0042488B" w:rsidRPr="00782A15" w:rsidRDefault="00646B07" w:rsidP="0042488B">
      <w:pPr>
        <w:pStyle w:val="OPM-level2"/>
      </w:pPr>
      <w:r w:rsidRPr="00782A15">
        <w:rPr>
          <w:color w:val="808080" w:themeColor="background1" w:themeShade="80"/>
          <w:sz w:val="14"/>
        </w:rPr>
        <w:t>[(2)(a)</w:t>
      </w:r>
      <w:r w:rsidR="00F93B48" w:rsidRPr="00782A15">
        <w:rPr>
          <w:color w:val="808080" w:themeColor="background1" w:themeShade="80"/>
          <w:sz w:val="14"/>
        </w:rPr>
        <w:t>]</w:t>
      </w:r>
      <w:r w:rsidR="009F6839" w:rsidRPr="00782A15">
        <w:t xml:space="preserve"> </w:t>
      </w:r>
      <w:r w:rsidR="00501E2E" w:rsidRPr="00782A15">
        <w:rPr>
          <w:u w:val="single" w:color="666699"/>
        </w:rPr>
        <w:t>T</w:t>
      </w:r>
      <w:r w:rsidR="00452EFA" w:rsidRPr="00782A15">
        <w:rPr>
          <w:u w:val="single" w:color="666699"/>
        </w:rPr>
        <w:t>he user know</w:t>
      </w:r>
      <w:r w:rsidR="00501E2E" w:rsidRPr="00782A15">
        <w:rPr>
          <w:u w:val="single" w:color="666699"/>
        </w:rPr>
        <w:t>s</w:t>
      </w:r>
      <w:r w:rsidR="00452EFA" w:rsidRPr="00782A15">
        <w:rPr>
          <w:u w:val="single" w:color="666699"/>
        </w:rPr>
        <w:t xml:space="preserve"> that the supply is</w:t>
      </w:r>
      <w:r w:rsidR="0066034A" w:rsidRPr="00782A15">
        <w:rPr>
          <w:u w:val="single" w:color="666699"/>
        </w:rPr>
        <w:t xml:space="preserve"> of new residential premises o</w:t>
      </w:r>
      <w:r w:rsidR="00452EFA" w:rsidRPr="00782A15">
        <w:rPr>
          <w:u w:val="single" w:color="666699"/>
        </w:rPr>
        <w:t>r of potential residential land</w:t>
      </w:r>
      <w:r w:rsidR="00452EFA" w:rsidRPr="00782A15">
        <w:t xml:space="preserve"> = “Yes”</w:t>
      </w:r>
    </w:p>
    <w:p w14:paraId="7B94ECB1" w14:textId="7AC3941A" w:rsidR="0066034A" w:rsidRPr="00782A15" w:rsidRDefault="00646B07" w:rsidP="0042488B">
      <w:pPr>
        <w:pStyle w:val="OPM-level2"/>
      </w:pPr>
      <w:r w:rsidRPr="00782A15">
        <w:rPr>
          <w:color w:val="808080" w:themeColor="background1" w:themeShade="80"/>
          <w:sz w:val="14"/>
        </w:rPr>
        <w:t>[(2)(a)</w:t>
      </w:r>
      <w:r w:rsidR="00F93B48" w:rsidRPr="00782A15">
        <w:rPr>
          <w:color w:val="808080" w:themeColor="background1" w:themeShade="80"/>
          <w:sz w:val="14"/>
        </w:rPr>
        <w:t>]</w:t>
      </w:r>
      <w:r w:rsidR="00F93B48" w:rsidRPr="00782A15">
        <w:t xml:space="preserve"> </w:t>
      </w:r>
      <w:r w:rsidR="0066034A" w:rsidRPr="00782A15">
        <w:t>The sup</w:t>
      </w:r>
      <w:r w:rsidR="000B62BE" w:rsidRPr="00782A15">
        <w:t xml:space="preserve">ply is </w:t>
      </w:r>
      <w:r w:rsidR="0066034A" w:rsidRPr="00782A15">
        <w:t>of new residential premises or of potential residential land.</w:t>
      </w:r>
    </w:p>
    <w:p w14:paraId="1B492EA7" w14:textId="77777777" w:rsidR="00AC25BC" w:rsidRPr="00782A15" w:rsidRDefault="00AC25BC" w:rsidP="00AC25BC">
      <w:pPr>
        <w:pStyle w:val="OPM-level1"/>
      </w:pPr>
      <w:r w:rsidRPr="00782A15">
        <w:t>AND</w:t>
      </w:r>
    </w:p>
    <w:p w14:paraId="618F6E58" w14:textId="77777777" w:rsidR="00AC25BC" w:rsidRPr="00782A15" w:rsidRDefault="00AC25BC" w:rsidP="00AC25BC">
      <w:pPr>
        <w:pStyle w:val="OPM-level1"/>
      </w:pPr>
      <w:r w:rsidRPr="00782A15">
        <w:t>Either</w:t>
      </w:r>
    </w:p>
    <w:p w14:paraId="56891037" w14:textId="22A8D63D" w:rsidR="00AC25BC" w:rsidRPr="00782A15" w:rsidRDefault="00F93B48" w:rsidP="00AC25BC">
      <w:pPr>
        <w:pStyle w:val="OPM-level2"/>
      </w:pPr>
      <w:r w:rsidRPr="00782A15">
        <w:rPr>
          <w:color w:val="808080" w:themeColor="background1" w:themeShade="80"/>
          <w:sz w:val="14"/>
        </w:rPr>
        <w:t>[Tag]</w:t>
      </w:r>
      <w:r w:rsidRPr="00782A15">
        <w:t xml:space="preserve"> </w:t>
      </w:r>
      <w:r w:rsidR="00227249" w:rsidRPr="00782A15">
        <w:rPr>
          <w:u w:val="single" w:color="666699"/>
        </w:rPr>
        <w:t>Th</w:t>
      </w:r>
      <w:r w:rsidR="008A28EF" w:rsidRPr="00782A15">
        <w:rPr>
          <w:u w:val="single" w:color="666699"/>
        </w:rPr>
        <w:t>e user knows that the</w:t>
      </w:r>
      <w:r w:rsidR="00AC25BC" w:rsidRPr="00782A15">
        <w:rPr>
          <w:u w:val="single" w:color="666699"/>
        </w:rPr>
        <w:t xml:space="preserve"> Transitio</w:t>
      </w:r>
      <w:r w:rsidR="008A28EF" w:rsidRPr="00782A15">
        <w:rPr>
          <w:u w:val="single" w:color="666699"/>
        </w:rPr>
        <w:t>nal Rules apply</w:t>
      </w:r>
      <w:r w:rsidR="005B05B5" w:rsidRPr="00782A15">
        <w:t xml:space="preserve"> = “</w:t>
      </w:r>
      <w:r w:rsidR="005814FA" w:rsidRPr="00782A15">
        <w:t>No</w:t>
      </w:r>
      <w:r w:rsidR="005B05B5" w:rsidRPr="00782A15">
        <w:t xml:space="preserve">” </w:t>
      </w:r>
    </w:p>
    <w:p w14:paraId="633FFD8C" w14:textId="54D31E7A" w:rsidR="00AC25BC" w:rsidRPr="00782A15" w:rsidRDefault="00F93B48" w:rsidP="00AC25BC">
      <w:pPr>
        <w:pStyle w:val="OPM-level2"/>
      </w:pPr>
      <w:r w:rsidRPr="00782A15">
        <w:rPr>
          <w:color w:val="808080" w:themeColor="background1" w:themeShade="80"/>
          <w:sz w:val="14"/>
        </w:rPr>
        <w:t>[Tag]</w:t>
      </w:r>
      <w:r w:rsidRPr="00782A15">
        <w:t xml:space="preserve"> </w:t>
      </w:r>
      <w:r w:rsidR="00AC25BC" w:rsidRPr="00782A15">
        <w:t xml:space="preserve">The Transitional Rules </w:t>
      </w:r>
      <w:r w:rsidR="00B51864" w:rsidRPr="00782A15">
        <w:t xml:space="preserve">do </w:t>
      </w:r>
      <w:r w:rsidRPr="00782A15">
        <w:t xml:space="preserve">not </w:t>
      </w:r>
      <w:r w:rsidR="00AC25BC" w:rsidRPr="00782A15">
        <w:t>apply.</w:t>
      </w:r>
    </w:p>
    <w:p w14:paraId="5CA965D5" w14:textId="77777777" w:rsidR="00B51C3E" w:rsidRDefault="00B51C3E"/>
    <w:p w14:paraId="28EECF75" w14:textId="15388529" w:rsidR="000E46DD" w:rsidRDefault="00646B07">
      <w:r>
        <w:t xml:space="preserve">Comment – The two cases in each </w:t>
      </w:r>
      <w:r w:rsidR="00B51C3E">
        <w:t>rules have the following logic:</w:t>
      </w:r>
    </w:p>
    <w:p w14:paraId="489B5C80" w14:textId="11081B70" w:rsidR="00BF76A6" w:rsidRDefault="00BF76A6" w:rsidP="00BF76A6">
      <w:pPr>
        <w:pStyle w:val="ListParagraph"/>
        <w:numPr>
          <w:ilvl w:val="0"/>
          <w:numId w:val="3"/>
        </w:numPr>
      </w:pPr>
      <w:r>
        <w:t>First Case -&gt; When the user is confident/knows that the base conditions is met;</w:t>
      </w:r>
    </w:p>
    <w:p w14:paraId="2750DF77" w14:textId="750D4EBC" w:rsidR="00BF76A6" w:rsidRDefault="00BF76A6" w:rsidP="00BF76A6">
      <w:pPr>
        <w:pStyle w:val="ListParagraph"/>
        <w:numPr>
          <w:ilvl w:val="0"/>
          <w:numId w:val="3"/>
        </w:numPr>
      </w:pPr>
      <w:r>
        <w:t xml:space="preserve">Second case -&gt; Triggered when the user is unsure/more info, which directs the user to a branch containing more </w:t>
      </w:r>
      <w:r w:rsidR="00B51C3E">
        <w:t>definitions</w:t>
      </w:r>
      <w:r w:rsidR="00C34AAB">
        <w:t xml:space="preserve"> &amp; legal tests</w:t>
      </w:r>
      <w:r>
        <w:t>.</w:t>
      </w:r>
    </w:p>
    <w:p w14:paraId="1A9286FF" w14:textId="5C358509" w:rsidR="00782A15" w:rsidRDefault="00782A15" w:rsidP="00782A15"/>
    <w:p w14:paraId="0C3DA2FC" w14:textId="2DFAF406" w:rsidR="00782A15" w:rsidRDefault="00782A15" w:rsidP="00782A15"/>
    <w:p w14:paraId="0F704EBE" w14:textId="4568808C" w:rsidR="00782A15" w:rsidRDefault="00782A15" w:rsidP="00782A15"/>
    <w:p w14:paraId="55184530" w14:textId="29E58A29" w:rsidR="00782A15" w:rsidRDefault="00782A15" w:rsidP="00782A15"/>
    <w:p w14:paraId="65F20096" w14:textId="22EE6905" w:rsidR="00782A15" w:rsidRDefault="00782A15" w:rsidP="00782A15"/>
    <w:p w14:paraId="2F3FBAC3" w14:textId="62D18942" w:rsidR="00782A15" w:rsidRDefault="00782A15" w:rsidP="00782A15"/>
    <w:p w14:paraId="1B8B9E78" w14:textId="6BA62286" w:rsidR="00782A15" w:rsidRDefault="00782A15" w:rsidP="00782A15"/>
    <w:p w14:paraId="5F8754E1" w14:textId="6350EFD4" w:rsidR="00782A15" w:rsidRDefault="00782A15" w:rsidP="00782A15"/>
    <w:p w14:paraId="330D8C15" w14:textId="36C9828B" w:rsidR="00782A15" w:rsidRDefault="00782A15" w:rsidP="00782A15"/>
    <w:p w14:paraId="6BA1D826" w14:textId="77777777" w:rsidR="00782A15" w:rsidRDefault="00782A15" w:rsidP="00782A15"/>
    <w:p w14:paraId="6C998F0C" w14:textId="6669E609" w:rsidR="00D00829" w:rsidRDefault="00D00829" w:rsidP="00D00829">
      <w:pPr>
        <w:pStyle w:val="OPM-blankline"/>
      </w:pPr>
    </w:p>
    <w:p w14:paraId="47F709FA" w14:textId="77D48E62" w:rsidR="00646B07" w:rsidRPr="00F93B48" w:rsidRDefault="00646B07" w:rsidP="00646B07">
      <w:pPr>
        <w:pStyle w:val="Heading3"/>
        <w:jc w:val="center"/>
        <w:rPr>
          <w:i/>
        </w:rPr>
      </w:pPr>
      <w:r>
        <w:rPr>
          <w:i/>
        </w:rPr>
        <w:t>Branch Logic – recipient of taxable supply</w:t>
      </w:r>
    </w:p>
    <w:p w14:paraId="5A11AD81" w14:textId="59EE2782" w:rsidR="00D81610" w:rsidRDefault="00D81610" w:rsidP="00D00829">
      <w:pPr>
        <w:pStyle w:val="OPM-blankline"/>
      </w:pPr>
    </w:p>
    <w:p w14:paraId="733A084D" w14:textId="55320F7F" w:rsidR="00C74861" w:rsidRPr="00782A15" w:rsidRDefault="009A46CC" w:rsidP="003D38B4">
      <w:pPr>
        <w:pStyle w:val="OPM-conclusion"/>
      </w:pPr>
      <w:bookmarkStart w:id="10" w:name="_Toc528662562"/>
      <w:bookmarkStart w:id="11" w:name="_Toc528672427"/>
      <w:r w:rsidRPr="00782A15">
        <w:rPr>
          <w:color w:val="808080" w:themeColor="background1" w:themeShade="80"/>
          <w:sz w:val="14"/>
        </w:rPr>
        <w:t>[A New Tax System (Goods and Services Tax) Act</w:t>
      </w:r>
      <w:r w:rsidRPr="00782A15">
        <w:rPr>
          <w:color w:val="808080" w:themeColor="background1" w:themeShade="80"/>
          <w:sz w:val="14"/>
        </w:rPr>
        <w:t xml:space="preserve"> 1999]</w:t>
      </w:r>
      <w:r w:rsidRPr="00782A15">
        <w:t xml:space="preserve"> </w:t>
      </w:r>
      <w:r w:rsidR="00646B07" w:rsidRPr="00782A15">
        <w:t>T</w:t>
      </w:r>
      <w:r w:rsidR="003D38B4" w:rsidRPr="00782A15">
        <w:t>he purchaser is</w:t>
      </w:r>
      <w:r w:rsidR="006D7400" w:rsidRPr="00782A15">
        <w:t xml:space="preserve"> </w:t>
      </w:r>
      <w:r w:rsidR="003D38B4" w:rsidRPr="00782A15">
        <w:t xml:space="preserve">a ‘recipient' of a </w:t>
      </w:r>
      <w:r w:rsidR="00613793" w:rsidRPr="00782A15">
        <w:t>‘</w:t>
      </w:r>
      <w:r w:rsidR="003D38B4" w:rsidRPr="00782A15">
        <w:t>taxable supply</w:t>
      </w:r>
      <w:r w:rsidR="00613793" w:rsidRPr="00782A15">
        <w:t>’</w:t>
      </w:r>
      <w:r w:rsidR="003D38B4" w:rsidRPr="00782A15">
        <w:t xml:space="preserve"> if</w:t>
      </w:r>
      <w:bookmarkEnd w:id="10"/>
      <w:bookmarkEnd w:id="11"/>
    </w:p>
    <w:p w14:paraId="54CA3607" w14:textId="1EEE062F" w:rsidR="00613793" w:rsidRPr="00782A15" w:rsidRDefault="009A46CC" w:rsidP="00613793">
      <w:pPr>
        <w:pStyle w:val="OPM-level1"/>
      </w:pPr>
      <w:r w:rsidRPr="00782A15">
        <w:rPr>
          <w:color w:val="808080" w:themeColor="background1" w:themeShade="80"/>
          <w:sz w:val="14"/>
        </w:rPr>
        <w:t>[</w:t>
      </w:r>
      <w:r w:rsidR="00247621" w:rsidRPr="00782A15">
        <w:rPr>
          <w:color w:val="808080" w:themeColor="background1" w:themeShade="80"/>
          <w:sz w:val="14"/>
        </w:rPr>
        <w:t>s 184-1(1)]</w:t>
      </w:r>
      <w:r w:rsidR="00247621" w:rsidRPr="00782A15">
        <w:t xml:space="preserve"> </w:t>
      </w:r>
      <w:r w:rsidR="0009152C" w:rsidRPr="00782A15">
        <w:t>The purchaser is an entity and</w:t>
      </w:r>
    </w:p>
    <w:p w14:paraId="55FF0BCB" w14:textId="56C0B412" w:rsidR="00160AAB" w:rsidRPr="00782A15" w:rsidRDefault="009A46CC" w:rsidP="00160AAB">
      <w:pPr>
        <w:pStyle w:val="OPM-level1"/>
      </w:pPr>
      <w:r w:rsidRPr="00782A15">
        <w:rPr>
          <w:color w:val="808080" w:themeColor="background1" w:themeShade="80"/>
          <w:sz w:val="14"/>
        </w:rPr>
        <w:t>[ss 9-5,195-1]</w:t>
      </w:r>
      <w:r w:rsidRPr="00782A15">
        <w:t xml:space="preserve"> The supply is made for consideration and</w:t>
      </w:r>
    </w:p>
    <w:p w14:paraId="0FDB843D" w14:textId="219DDE89" w:rsidR="00160AAB" w:rsidRPr="00782A15" w:rsidRDefault="00160AAB" w:rsidP="00160AAB">
      <w:pPr>
        <w:pStyle w:val="OPM-level1"/>
      </w:pPr>
      <w:r w:rsidRPr="00782A15">
        <w:rPr>
          <w:color w:val="808080" w:themeColor="background1" w:themeShade="80"/>
          <w:sz w:val="14"/>
        </w:rPr>
        <w:t>[s 9-20, 195-1]</w:t>
      </w:r>
      <w:r w:rsidRPr="00782A15">
        <w:t xml:space="preserve"> The supply is made in the course or furtherance of an enterprise that the entity carries on and</w:t>
      </w:r>
    </w:p>
    <w:p w14:paraId="406EEBF6" w14:textId="5B4B03E6" w:rsidR="00782A15" w:rsidRPr="00782A15" w:rsidRDefault="00782A15" w:rsidP="00160AAB">
      <w:pPr>
        <w:pStyle w:val="OPM-level1"/>
      </w:pPr>
      <w:r w:rsidRPr="00782A15">
        <w:rPr>
          <w:color w:val="808080" w:themeColor="background1" w:themeShade="80"/>
          <w:sz w:val="14"/>
        </w:rPr>
        <w:t>[Tag]</w:t>
      </w:r>
      <w:r w:rsidRPr="00782A15">
        <w:t xml:space="preserve"> The supply is connected with Australia and</w:t>
      </w:r>
    </w:p>
    <w:p w14:paraId="67E18876" w14:textId="0047E13D" w:rsidR="00782A15" w:rsidRPr="00782A15" w:rsidRDefault="00782A15" w:rsidP="00160AAB">
      <w:pPr>
        <w:pStyle w:val="OPM-level1"/>
      </w:pPr>
      <w:r w:rsidRPr="00782A15">
        <w:rPr>
          <w:color w:val="808080" w:themeColor="background1" w:themeShade="80"/>
          <w:sz w:val="14"/>
        </w:rPr>
        <w:t>[Tag]</w:t>
      </w:r>
      <w:r w:rsidRPr="00782A15">
        <w:t xml:space="preserve"> The entity is registered, or required to be registered, for GST</w:t>
      </w:r>
    </w:p>
    <w:p w14:paraId="5B93CC7A" w14:textId="4B227CCE" w:rsidR="00C74861" w:rsidRPr="00782A15" w:rsidRDefault="00C74861" w:rsidP="006E394C">
      <w:pPr>
        <w:pStyle w:val="OPM-level1"/>
      </w:pPr>
      <w:r w:rsidRPr="00782A15">
        <w:t xml:space="preserve">Any of the following are </w:t>
      </w:r>
      <w:r w:rsidR="007F587C" w:rsidRPr="00782A15">
        <w:t>satisfied</w:t>
      </w:r>
      <w:bookmarkStart w:id="12" w:name="_GoBack"/>
      <w:bookmarkEnd w:id="12"/>
    </w:p>
    <w:p w14:paraId="5018437B" w14:textId="77777777" w:rsidR="00C74861" w:rsidRPr="00782A15" w:rsidRDefault="00C74861" w:rsidP="00C74861">
      <w:pPr>
        <w:pStyle w:val="OPM-level2"/>
      </w:pPr>
      <w:r w:rsidRPr="00782A15">
        <w:t>The sale of the residential premises is input taxes or</w:t>
      </w:r>
    </w:p>
    <w:p w14:paraId="4DE19362" w14:textId="77777777" w:rsidR="00C74861" w:rsidRPr="00782A15" w:rsidRDefault="00C74861" w:rsidP="00C74861">
      <w:pPr>
        <w:pStyle w:val="OPM-level2"/>
      </w:pPr>
      <w:r w:rsidRPr="00782A15">
        <w:t>The sale is a GST-free supply.</w:t>
      </w:r>
    </w:p>
    <w:p w14:paraId="61DFFE4D" w14:textId="77777777" w:rsidR="003B2011" w:rsidRDefault="003B2011"/>
    <w:p w14:paraId="692BB8CC" w14:textId="77777777" w:rsidR="00781022" w:rsidRPr="00342FBF" w:rsidRDefault="00781022" w:rsidP="008C7B14">
      <w:pPr>
        <w:pStyle w:val="OPM-blankline"/>
      </w:pPr>
    </w:p>
    <w:p w14:paraId="4D5D485E" w14:textId="77777777" w:rsidR="009755B9" w:rsidRDefault="005E08CB" w:rsidP="009755B9">
      <w:pPr>
        <w:pStyle w:val="OPM-blankline"/>
      </w:pPr>
      <w:r>
        <w:t>12.</w:t>
      </w:r>
    </w:p>
    <w:p w14:paraId="0EAE2B53" w14:textId="51E915F9" w:rsidR="009755B9" w:rsidRPr="00782A15" w:rsidRDefault="005314DD" w:rsidP="009755B9">
      <w:pPr>
        <w:pStyle w:val="OPM-conclusion"/>
      </w:pPr>
      <w:bookmarkStart w:id="13" w:name="_Toc528662563"/>
      <w:bookmarkStart w:id="14" w:name="_Toc528672428"/>
      <w:r w:rsidRPr="00782A15">
        <w:t xml:space="preserve">The Transitional Rules </w:t>
      </w:r>
      <w:bookmarkEnd w:id="13"/>
      <w:bookmarkEnd w:id="14"/>
      <w:r w:rsidR="00B51864" w:rsidRPr="00782A15">
        <w:t>do</w:t>
      </w:r>
      <w:r w:rsidR="00C95762" w:rsidRPr="00782A15">
        <w:t xml:space="preserve"> not apply</w:t>
      </w:r>
    </w:p>
    <w:p w14:paraId="4AC0B537" w14:textId="77777777" w:rsidR="009755B9" w:rsidRPr="00782A15" w:rsidRDefault="009755B9" w:rsidP="009755B9">
      <w:pPr>
        <w:pStyle w:val="OPM-level1"/>
      </w:pPr>
      <w:r w:rsidRPr="00782A15">
        <w:t>The contracts were exchanged between the parties before 1 July 2018, or</w:t>
      </w:r>
    </w:p>
    <w:p w14:paraId="5DF4E34F" w14:textId="77777777" w:rsidR="009755B9" w:rsidRPr="00782A15" w:rsidRDefault="009755B9" w:rsidP="009755B9">
      <w:pPr>
        <w:pStyle w:val="OPM-level1"/>
      </w:pPr>
      <w:r w:rsidRPr="00782A15">
        <w:t>both</w:t>
      </w:r>
    </w:p>
    <w:p w14:paraId="16C12FDC" w14:textId="77777777" w:rsidR="009755B9" w:rsidRPr="00782A15" w:rsidRDefault="009755B9" w:rsidP="009755B9">
      <w:pPr>
        <w:pStyle w:val="OPM-level2"/>
      </w:pPr>
      <w:r w:rsidRPr="00782A15">
        <w:t>The contract was entered into by the purchaser and the vendor executing two copies of the contract in turn and</w:t>
      </w:r>
    </w:p>
    <w:p w14:paraId="0C55BC74" w14:textId="77777777" w:rsidR="009755B9" w:rsidRPr="00782A15" w:rsidRDefault="009755B9" w:rsidP="009755B9">
      <w:pPr>
        <w:pStyle w:val="OPM-level2"/>
      </w:pPr>
      <w:r w:rsidRPr="00782A15">
        <w:t xml:space="preserve">The acceptance of the offer was communicated to the other party before 1 July 2018. </w:t>
      </w:r>
    </w:p>
    <w:p w14:paraId="502B6417" w14:textId="77777777" w:rsidR="0070107A" w:rsidRDefault="0070107A" w:rsidP="0070107A">
      <w:pPr>
        <w:pStyle w:val="OPM-blankline"/>
      </w:pPr>
    </w:p>
    <w:p w14:paraId="2BAB97CE" w14:textId="3C364DC3" w:rsidR="002074A0" w:rsidRPr="00782A15" w:rsidRDefault="000B62BE" w:rsidP="002074A0">
      <w:pPr>
        <w:pStyle w:val="OPM-conclusion"/>
      </w:pPr>
      <w:bookmarkStart w:id="15" w:name="_Toc528662564"/>
      <w:bookmarkStart w:id="16" w:name="_Toc528672429"/>
      <w:r w:rsidRPr="00782A15">
        <w:lastRenderedPageBreak/>
        <w:t>The supply is</w:t>
      </w:r>
      <w:r w:rsidR="002074A0" w:rsidRPr="00782A15">
        <w:t xml:space="preserve"> of new residential premises or of potential residential land if</w:t>
      </w:r>
      <w:bookmarkEnd w:id="15"/>
      <w:bookmarkEnd w:id="16"/>
    </w:p>
    <w:p w14:paraId="70EB7E51" w14:textId="77777777" w:rsidR="002074A0" w:rsidRPr="00782A15" w:rsidRDefault="002074A0" w:rsidP="002074A0">
      <w:pPr>
        <w:pStyle w:val="OPM-level1"/>
      </w:pPr>
      <w:r w:rsidRPr="00782A15">
        <w:t>The supply is defined to be of potential residential land or</w:t>
      </w:r>
    </w:p>
    <w:p w14:paraId="1559EA61" w14:textId="77777777" w:rsidR="002074A0" w:rsidRPr="00782A15" w:rsidRDefault="002074A0" w:rsidP="002074A0">
      <w:pPr>
        <w:pStyle w:val="OPM-level1"/>
      </w:pPr>
      <w:r w:rsidRPr="00782A15">
        <w:t xml:space="preserve">The supply is defined to </w:t>
      </w:r>
      <w:r w:rsidR="00EA03B8" w:rsidRPr="00782A15">
        <w:t>be of new residential premises.</w:t>
      </w:r>
    </w:p>
    <w:p w14:paraId="358155F1" w14:textId="77777777" w:rsidR="002074A0" w:rsidRDefault="002074A0" w:rsidP="009755B9">
      <w:pPr>
        <w:pStyle w:val="OPM-blankline"/>
      </w:pPr>
    </w:p>
    <w:p w14:paraId="3DCADC10" w14:textId="77777777" w:rsidR="002074A0" w:rsidRDefault="002074A0" w:rsidP="009755B9">
      <w:pPr>
        <w:pStyle w:val="OPM-blankline"/>
      </w:pPr>
    </w:p>
    <w:p w14:paraId="2A691FAA" w14:textId="77777777" w:rsidR="009755B9" w:rsidRDefault="00C70C1C" w:rsidP="009755B9">
      <w:pPr>
        <w:pStyle w:val="OPM-blankline"/>
      </w:pPr>
      <w:r>
        <w:t>19-23</w:t>
      </w:r>
    </w:p>
    <w:p w14:paraId="1DF08C09" w14:textId="652E18DA" w:rsidR="00115448" w:rsidRPr="00782A15" w:rsidRDefault="000B62BE" w:rsidP="000C6A7E">
      <w:pPr>
        <w:pStyle w:val="OPM-conclusion"/>
      </w:pPr>
      <w:bookmarkStart w:id="17" w:name="_Toc528662565"/>
      <w:bookmarkStart w:id="18" w:name="_Toc528672430"/>
      <w:r w:rsidRPr="00782A15">
        <w:t>The supply is</w:t>
      </w:r>
      <w:r w:rsidR="00511B45" w:rsidRPr="00782A15">
        <w:t xml:space="preserve"> of potential residential land if</w:t>
      </w:r>
      <w:bookmarkEnd w:id="17"/>
      <w:bookmarkEnd w:id="18"/>
    </w:p>
    <w:p w14:paraId="3038EF7D" w14:textId="77777777" w:rsidR="00115448" w:rsidRPr="00782A15" w:rsidRDefault="00434B75" w:rsidP="00115448">
      <w:pPr>
        <w:pStyle w:val="OPM-level1"/>
      </w:pPr>
      <w:r w:rsidRPr="00782A15">
        <w:t>The property is</w:t>
      </w:r>
      <w:r w:rsidR="00115448" w:rsidRPr="00782A15">
        <w:t xml:space="preserve"> of 'potential residential land' and</w:t>
      </w:r>
    </w:p>
    <w:p w14:paraId="13486D6C" w14:textId="77777777" w:rsidR="00115448" w:rsidRPr="00782A15" w:rsidRDefault="00115448" w:rsidP="00115448">
      <w:pPr>
        <w:pStyle w:val="OPM-level1"/>
      </w:pPr>
      <w:r w:rsidRPr="00782A15">
        <w:t>The property is included in a 'property subdivision plan’ and</w:t>
      </w:r>
    </w:p>
    <w:p w14:paraId="5C9A87FF" w14:textId="77777777" w:rsidR="00115448" w:rsidRPr="00782A15" w:rsidRDefault="00115448" w:rsidP="00115448">
      <w:pPr>
        <w:pStyle w:val="OPM-level1"/>
      </w:pPr>
      <w:r w:rsidRPr="00782A15">
        <w:t>The property does not contain any building that is in use for a commercial purpose and</w:t>
      </w:r>
    </w:p>
    <w:p w14:paraId="2F603195" w14:textId="77777777" w:rsidR="00115448" w:rsidRPr="00782A15" w:rsidRDefault="00115448" w:rsidP="00115448">
      <w:pPr>
        <w:pStyle w:val="OPM-level1"/>
      </w:pPr>
      <w:r w:rsidRPr="00782A15">
        <w:t>either</w:t>
      </w:r>
    </w:p>
    <w:p w14:paraId="185AE2D8" w14:textId="77777777" w:rsidR="00115448" w:rsidRPr="00782A15" w:rsidRDefault="00115448" w:rsidP="00115448">
      <w:pPr>
        <w:pStyle w:val="OPM-level2"/>
      </w:pPr>
      <w:r w:rsidRPr="00782A15">
        <w:t>The purchaser is not registered for GST or</w:t>
      </w:r>
    </w:p>
    <w:p w14:paraId="71BD3768" w14:textId="77777777" w:rsidR="00115448" w:rsidRPr="00782A15" w:rsidRDefault="00115448" w:rsidP="00115448">
      <w:pPr>
        <w:pStyle w:val="OPM-level2"/>
      </w:pPr>
      <w:r w:rsidRPr="00782A15">
        <w:t>The purchaser is registered but does not purchase the property for a creditable purpose.</w:t>
      </w:r>
    </w:p>
    <w:p w14:paraId="030380CE" w14:textId="77777777" w:rsidR="00115448" w:rsidRPr="009755B9" w:rsidRDefault="00115448" w:rsidP="009755B9">
      <w:pPr>
        <w:pStyle w:val="OPM-blankline"/>
      </w:pPr>
    </w:p>
    <w:p w14:paraId="3871013B" w14:textId="77777777" w:rsidR="00BB7B18" w:rsidRDefault="00410CC5" w:rsidP="00FD40C9">
      <w:pPr>
        <w:pStyle w:val="OPM-blankline"/>
      </w:pPr>
      <w:r>
        <w:t>1 -2 need to be true</w:t>
      </w:r>
    </w:p>
    <w:p w14:paraId="6248F639" w14:textId="77777777" w:rsidR="00410CC5" w:rsidRDefault="00410CC5" w:rsidP="00FD40C9">
      <w:pPr>
        <w:pStyle w:val="OPM-blankline"/>
      </w:pPr>
      <w:r>
        <w:t>3 – needs to be false</w:t>
      </w:r>
    </w:p>
    <w:p w14:paraId="241AC59F" w14:textId="77777777" w:rsidR="00410CC5" w:rsidRDefault="00410CC5" w:rsidP="00FD40C9">
      <w:pPr>
        <w:pStyle w:val="OPM-blankline"/>
      </w:pPr>
      <w:r>
        <w:t>4 –</w:t>
      </w:r>
      <w:r w:rsidR="00A15F11">
        <w:t xml:space="preserve"> Software maps question to be positive – so input needs to be false -</w:t>
      </w:r>
      <w:r>
        <w:t xml:space="preserve"> needs to be false or</w:t>
      </w:r>
    </w:p>
    <w:p w14:paraId="321C213B" w14:textId="77777777" w:rsidR="00410CC5" w:rsidRDefault="00410CC5" w:rsidP="00FD40C9">
      <w:pPr>
        <w:pStyle w:val="OPM-blankline"/>
      </w:pPr>
      <w:r>
        <w:t>5 - needs to be false</w:t>
      </w:r>
    </w:p>
    <w:p w14:paraId="7C339E4F" w14:textId="77777777" w:rsidR="00FD40C9" w:rsidRDefault="00FD40C9"/>
    <w:p w14:paraId="634D40A5" w14:textId="77777777" w:rsidR="002E7932" w:rsidRDefault="002E7932">
      <w:r>
        <w:t xml:space="preserve">17. </w:t>
      </w:r>
    </w:p>
    <w:p w14:paraId="25B5F533" w14:textId="58CBC5EC" w:rsidR="002E7932" w:rsidRPr="00782A15" w:rsidRDefault="000B62BE" w:rsidP="002E7932">
      <w:pPr>
        <w:pStyle w:val="OPM-conclusion"/>
      </w:pPr>
      <w:bookmarkStart w:id="19" w:name="_Toc528662566"/>
      <w:bookmarkStart w:id="20" w:name="_Toc528672431"/>
      <w:r w:rsidRPr="00782A15">
        <w:t xml:space="preserve">The supply is </w:t>
      </w:r>
      <w:r w:rsidR="008960A1" w:rsidRPr="00782A15">
        <w:t xml:space="preserve">of </w:t>
      </w:r>
      <w:r w:rsidR="002E7932" w:rsidRPr="00782A15">
        <w:t>new residential premises if</w:t>
      </w:r>
      <w:bookmarkEnd w:id="19"/>
      <w:bookmarkEnd w:id="20"/>
    </w:p>
    <w:p w14:paraId="508C77A6" w14:textId="77777777" w:rsidR="002E7932" w:rsidRPr="00782A15" w:rsidRDefault="002E7932" w:rsidP="002E7932">
      <w:pPr>
        <w:pStyle w:val="OPM-level1"/>
      </w:pPr>
      <w:r w:rsidRPr="00782A15">
        <w:t>Any of the following are true</w:t>
      </w:r>
    </w:p>
    <w:p w14:paraId="37D6F824" w14:textId="77777777" w:rsidR="002E7932" w:rsidRPr="00782A15" w:rsidRDefault="002E7932" w:rsidP="002E7932">
      <w:pPr>
        <w:pStyle w:val="OPM-level2"/>
      </w:pPr>
      <w:r w:rsidRPr="00782A15">
        <w:t>The supply has been created through substantial renovations or</w:t>
      </w:r>
    </w:p>
    <w:p w14:paraId="4CFA58F1" w14:textId="77777777" w:rsidR="002E7932" w:rsidRPr="00782A15" w:rsidRDefault="002E7932" w:rsidP="002E7932">
      <w:pPr>
        <w:pStyle w:val="OPM-level2"/>
      </w:pPr>
      <w:r w:rsidRPr="00782A15">
        <w:t>The supply is of commercial residential premises.</w:t>
      </w:r>
    </w:p>
    <w:p w14:paraId="3B32E38D" w14:textId="77777777" w:rsidR="002E7932" w:rsidRDefault="002E7932"/>
    <w:p w14:paraId="2A50756F" w14:textId="77777777" w:rsidR="00620AD9" w:rsidRDefault="00620AD9"/>
    <w:p w14:paraId="6BB5FBAA" w14:textId="77777777" w:rsidR="00486686" w:rsidRDefault="00C2426E">
      <w:r>
        <w:t xml:space="preserve">Source </w:t>
      </w:r>
    </w:p>
    <w:p w14:paraId="3F848884" w14:textId="77777777" w:rsidR="00C2426E" w:rsidRDefault="00C2426E">
      <w:r>
        <w:t>…</w:t>
      </w:r>
    </w:p>
    <w:sectPr w:rsidR="00C2426E" w:rsidSect="004D4A82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86F74" w14:textId="77777777" w:rsidR="00813D31" w:rsidRDefault="00813D31">
      <w:r>
        <w:separator/>
      </w:r>
    </w:p>
  </w:endnote>
  <w:endnote w:type="continuationSeparator" w:id="0">
    <w:p w14:paraId="3DBE78D8" w14:textId="77777777" w:rsidR="00813D31" w:rsidRDefault="00813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72CFD" w14:textId="20A110B3" w:rsidR="00FB31D7" w:rsidRDefault="00DA4A2C">
    <w:pPr>
      <w:pStyle w:val="Footer"/>
      <w:tabs>
        <w:tab w:val="clear" w:pos="8640"/>
      </w:tabs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EE44A3">
      <w:rPr>
        <w:noProof/>
      </w:rPr>
      <w:t>Document1</w:t>
    </w:r>
    <w:r>
      <w:rPr>
        <w:noProof/>
      </w:rPr>
      <w:fldChar w:fldCharType="end"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6A61D1">
      <w:fldChar w:fldCharType="begin"/>
    </w:r>
    <w:r w:rsidR="006A61D1">
      <w:instrText xml:space="preserve"> PAGE   \* MERGEFORMAT </w:instrText>
    </w:r>
    <w:r w:rsidR="006A61D1">
      <w:fldChar w:fldCharType="separate"/>
    </w:r>
    <w:r w:rsidR="006E394C">
      <w:rPr>
        <w:noProof/>
      </w:rPr>
      <w:t>3</w:t>
    </w:r>
    <w:r w:rsidR="006A61D1">
      <w:rPr>
        <w:noProof/>
      </w:rPr>
      <w:fldChar w:fldCharType="end"/>
    </w:r>
  </w:p>
  <w:p w14:paraId="6F85D447" w14:textId="76BF2128" w:rsidR="00FB31D7" w:rsidRDefault="006A61D1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783F2A">
      <w:rPr>
        <w:noProof/>
      </w:rPr>
      <w:t>30/10/2018 2:32 PM</w:t>
    </w:r>
    <w:r>
      <w:rPr>
        <w:noProof/>
      </w:rPr>
      <w:fldChar w:fldCharType="end"/>
    </w:r>
  </w:p>
  <w:p w14:paraId="7C2D96FC" w14:textId="77777777" w:rsidR="00FB31D7" w:rsidRDefault="00FB31D7"/>
  <w:p w14:paraId="7C0630AA" w14:textId="77777777" w:rsidR="00FB31D7" w:rsidRDefault="00FB31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25531B" w14:textId="77777777" w:rsidR="00813D31" w:rsidRDefault="00813D31">
      <w:r>
        <w:separator/>
      </w:r>
    </w:p>
  </w:footnote>
  <w:footnote w:type="continuationSeparator" w:id="0">
    <w:p w14:paraId="11210AE0" w14:textId="77777777" w:rsidR="00813D31" w:rsidRDefault="00813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8400C"/>
    <w:multiLevelType w:val="singleLevel"/>
    <w:tmpl w:val="C6EE1BF2"/>
    <w:lvl w:ilvl="0">
      <w:start w:val="1"/>
      <w:numFmt w:val="bullet"/>
      <w:pStyle w:val="Bullet2"/>
      <w:lvlText w:val="•"/>
      <w:lvlJc w:val="left"/>
      <w:pPr>
        <w:tabs>
          <w:tab w:val="num" w:pos="1418"/>
        </w:tabs>
        <w:ind w:left="1418" w:hanging="709"/>
      </w:pPr>
      <w:rPr>
        <w:rFonts w:ascii="Garamond" w:hAnsi="Garamond" w:hint="default"/>
        <w:b w:val="0"/>
        <w:i w:val="0"/>
        <w:sz w:val="24"/>
      </w:rPr>
    </w:lvl>
  </w:abstractNum>
  <w:abstractNum w:abstractNumId="1" w15:restartNumberingAfterBreak="0">
    <w:nsid w:val="3D5A7286"/>
    <w:multiLevelType w:val="multilevel"/>
    <w:tmpl w:val="CC02137E"/>
    <w:lvl w:ilvl="0">
      <w:start w:val="1"/>
      <w:numFmt w:val="decimal"/>
      <w:pStyle w:val="Allens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Allens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lowerLetter"/>
      <w:pStyle w:val="AllensHeading3"/>
      <w:lvlText w:val="(%3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3">
      <w:start w:val="1"/>
      <w:numFmt w:val="lowerRoman"/>
      <w:pStyle w:val="AllensHeading4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pStyle w:val="AllensHeading5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decimal"/>
      <w:pStyle w:val="AllensHeading6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2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A7A0B79"/>
    <w:multiLevelType w:val="hybridMultilevel"/>
    <w:tmpl w:val="C20003BC"/>
    <w:lvl w:ilvl="0" w:tplc="0C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5F42"/>
    <w:rsid w:val="0000525F"/>
    <w:rsid w:val="000416B4"/>
    <w:rsid w:val="00057555"/>
    <w:rsid w:val="00065677"/>
    <w:rsid w:val="00065AB2"/>
    <w:rsid w:val="0007295E"/>
    <w:rsid w:val="0007398C"/>
    <w:rsid w:val="00083D24"/>
    <w:rsid w:val="0008527E"/>
    <w:rsid w:val="0008605A"/>
    <w:rsid w:val="0008634F"/>
    <w:rsid w:val="0009152C"/>
    <w:rsid w:val="000A7CF7"/>
    <w:rsid w:val="000B350E"/>
    <w:rsid w:val="000B5B74"/>
    <w:rsid w:val="000B62BE"/>
    <w:rsid w:val="000C6A7E"/>
    <w:rsid w:val="000D65DF"/>
    <w:rsid w:val="000E46DD"/>
    <w:rsid w:val="000F3DE9"/>
    <w:rsid w:val="000F4783"/>
    <w:rsid w:val="000F5159"/>
    <w:rsid w:val="000F6AB1"/>
    <w:rsid w:val="00101091"/>
    <w:rsid w:val="001050BE"/>
    <w:rsid w:val="00115448"/>
    <w:rsid w:val="00120091"/>
    <w:rsid w:val="00124AF7"/>
    <w:rsid w:val="0013022B"/>
    <w:rsid w:val="00144129"/>
    <w:rsid w:val="00156B3C"/>
    <w:rsid w:val="001603C0"/>
    <w:rsid w:val="00160AAB"/>
    <w:rsid w:val="00160D98"/>
    <w:rsid w:val="00175F83"/>
    <w:rsid w:val="00182F26"/>
    <w:rsid w:val="00191781"/>
    <w:rsid w:val="001A654E"/>
    <w:rsid w:val="001B09CF"/>
    <w:rsid w:val="001C371E"/>
    <w:rsid w:val="001D27CE"/>
    <w:rsid w:val="001D3460"/>
    <w:rsid w:val="001E0CD2"/>
    <w:rsid w:val="001E4FC9"/>
    <w:rsid w:val="002074A0"/>
    <w:rsid w:val="00226B82"/>
    <w:rsid w:val="00227249"/>
    <w:rsid w:val="00237B06"/>
    <w:rsid w:val="002405D9"/>
    <w:rsid w:val="00241F46"/>
    <w:rsid w:val="00242497"/>
    <w:rsid w:val="00247621"/>
    <w:rsid w:val="002537E6"/>
    <w:rsid w:val="00261B5A"/>
    <w:rsid w:val="00267E45"/>
    <w:rsid w:val="002954EB"/>
    <w:rsid w:val="002B3BBE"/>
    <w:rsid w:val="002C1E16"/>
    <w:rsid w:val="002C235D"/>
    <w:rsid w:val="002D26F6"/>
    <w:rsid w:val="002E4421"/>
    <w:rsid w:val="002E478D"/>
    <w:rsid w:val="002E7932"/>
    <w:rsid w:val="003128E4"/>
    <w:rsid w:val="00321CD0"/>
    <w:rsid w:val="00323B86"/>
    <w:rsid w:val="0032496B"/>
    <w:rsid w:val="0032779D"/>
    <w:rsid w:val="0034010E"/>
    <w:rsid w:val="00342FBF"/>
    <w:rsid w:val="00351FE6"/>
    <w:rsid w:val="00364F13"/>
    <w:rsid w:val="00373E26"/>
    <w:rsid w:val="00373E52"/>
    <w:rsid w:val="003837F6"/>
    <w:rsid w:val="003923F0"/>
    <w:rsid w:val="003A0D48"/>
    <w:rsid w:val="003A2C08"/>
    <w:rsid w:val="003B2011"/>
    <w:rsid w:val="003B3AF6"/>
    <w:rsid w:val="003C5031"/>
    <w:rsid w:val="003D38B4"/>
    <w:rsid w:val="003D6CEE"/>
    <w:rsid w:val="003E003E"/>
    <w:rsid w:val="003F0733"/>
    <w:rsid w:val="00410CC5"/>
    <w:rsid w:val="00413176"/>
    <w:rsid w:val="00415FDC"/>
    <w:rsid w:val="00416A1B"/>
    <w:rsid w:val="004178BC"/>
    <w:rsid w:val="00424599"/>
    <w:rsid w:val="0042488B"/>
    <w:rsid w:val="00434B75"/>
    <w:rsid w:val="0044207F"/>
    <w:rsid w:val="00447429"/>
    <w:rsid w:val="004504D7"/>
    <w:rsid w:val="00452EFA"/>
    <w:rsid w:val="00481669"/>
    <w:rsid w:val="00486686"/>
    <w:rsid w:val="004939AE"/>
    <w:rsid w:val="004B62C5"/>
    <w:rsid w:val="004B6EB8"/>
    <w:rsid w:val="004C6C51"/>
    <w:rsid w:val="004D4A82"/>
    <w:rsid w:val="004F2559"/>
    <w:rsid w:val="004F312D"/>
    <w:rsid w:val="004F5564"/>
    <w:rsid w:val="00501E2E"/>
    <w:rsid w:val="005047AE"/>
    <w:rsid w:val="00506049"/>
    <w:rsid w:val="00506B2A"/>
    <w:rsid w:val="00511B45"/>
    <w:rsid w:val="005228EC"/>
    <w:rsid w:val="00524671"/>
    <w:rsid w:val="00526210"/>
    <w:rsid w:val="005314DD"/>
    <w:rsid w:val="0053506A"/>
    <w:rsid w:val="00570524"/>
    <w:rsid w:val="005814FA"/>
    <w:rsid w:val="005A1EE6"/>
    <w:rsid w:val="005B05B5"/>
    <w:rsid w:val="005D04FA"/>
    <w:rsid w:val="005D18BF"/>
    <w:rsid w:val="005D3051"/>
    <w:rsid w:val="005D451A"/>
    <w:rsid w:val="005E08CB"/>
    <w:rsid w:val="00601986"/>
    <w:rsid w:val="00602DD1"/>
    <w:rsid w:val="0061148C"/>
    <w:rsid w:val="0061190F"/>
    <w:rsid w:val="00611F29"/>
    <w:rsid w:val="00613793"/>
    <w:rsid w:val="00620AD9"/>
    <w:rsid w:val="00626FBD"/>
    <w:rsid w:val="00632BF3"/>
    <w:rsid w:val="00641396"/>
    <w:rsid w:val="00646B07"/>
    <w:rsid w:val="006557D5"/>
    <w:rsid w:val="0066034A"/>
    <w:rsid w:val="00661A26"/>
    <w:rsid w:val="0066629D"/>
    <w:rsid w:val="006664A6"/>
    <w:rsid w:val="006717C0"/>
    <w:rsid w:val="006721FE"/>
    <w:rsid w:val="006A61D1"/>
    <w:rsid w:val="006B51CD"/>
    <w:rsid w:val="006C69BE"/>
    <w:rsid w:val="006D026D"/>
    <w:rsid w:val="006D1148"/>
    <w:rsid w:val="006D2B2E"/>
    <w:rsid w:val="006D7400"/>
    <w:rsid w:val="006E394C"/>
    <w:rsid w:val="006F351F"/>
    <w:rsid w:val="006F7FE1"/>
    <w:rsid w:val="0070107A"/>
    <w:rsid w:val="00701DFD"/>
    <w:rsid w:val="0074585D"/>
    <w:rsid w:val="00764F9A"/>
    <w:rsid w:val="0077247A"/>
    <w:rsid w:val="00772B5A"/>
    <w:rsid w:val="00774752"/>
    <w:rsid w:val="00781022"/>
    <w:rsid w:val="00782A15"/>
    <w:rsid w:val="00783573"/>
    <w:rsid w:val="00783F2A"/>
    <w:rsid w:val="00785C9F"/>
    <w:rsid w:val="00796FBB"/>
    <w:rsid w:val="007B5097"/>
    <w:rsid w:val="007B7F8B"/>
    <w:rsid w:val="007C1FA9"/>
    <w:rsid w:val="007D4328"/>
    <w:rsid w:val="007E3B80"/>
    <w:rsid w:val="007F587C"/>
    <w:rsid w:val="00811338"/>
    <w:rsid w:val="00813B09"/>
    <w:rsid w:val="00813D31"/>
    <w:rsid w:val="008166AD"/>
    <w:rsid w:val="00823F2E"/>
    <w:rsid w:val="00824DEB"/>
    <w:rsid w:val="0084317F"/>
    <w:rsid w:val="00847B0C"/>
    <w:rsid w:val="00852D0C"/>
    <w:rsid w:val="00860B21"/>
    <w:rsid w:val="008676F7"/>
    <w:rsid w:val="00882654"/>
    <w:rsid w:val="008960A1"/>
    <w:rsid w:val="00896539"/>
    <w:rsid w:val="008A1D14"/>
    <w:rsid w:val="008A28EF"/>
    <w:rsid w:val="008A5E81"/>
    <w:rsid w:val="008A7253"/>
    <w:rsid w:val="008B132B"/>
    <w:rsid w:val="008B5172"/>
    <w:rsid w:val="008B5639"/>
    <w:rsid w:val="008C7B14"/>
    <w:rsid w:val="008E282B"/>
    <w:rsid w:val="008E4574"/>
    <w:rsid w:val="008F250A"/>
    <w:rsid w:val="008F3664"/>
    <w:rsid w:val="008F5EDE"/>
    <w:rsid w:val="00900BCF"/>
    <w:rsid w:val="00904BC6"/>
    <w:rsid w:val="00907173"/>
    <w:rsid w:val="009106C9"/>
    <w:rsid w:val="0092108E"/>
    <w:rsid w:val="0092609A"/>
    <w:rsid w:val="00935777"/>
    <w:rsid w:val="00945182"/>
    <w:rsid w:val="00945779"/>
    <w:rsid w:val="0094674F"/>
    <w:rsid w:val="0097250D"/>
    <w:rsid w:val="009755B9"/>
    <w:rsid w:val="00987B90"/>
    <w:rsid w:val="009A46CC"/>
    <w:rsid w:val="009A6341"/>
    <w:rsid w:val="009B3E4A"/>
    <w:rsid w:val="009C650E"/>
    <w:rsid w:val="009D0171"/>
    <w:rsid w:val="009E5410"/>
    <w:rsid w:val="009F6839"/>
    <w:rsid w:val="00A0112C"/>
    <w:rsid w:val="00A10E5E"/>
    <w:rsid w:val="00A15F11"/>
    <w:rsid w:val="00A218C1"/>
    <w:rsid w:val="00A23267"/>
    <w:rsid w:val="00A321CB"/>
    <w:rsid w:val="00A32E2E"/>
    <w:rsid w:val="00A563E2"/>
    <w:rsid w:val="00AA3B7E"/>
    <w:rsid w:val="00AA6A62"/>
    <w:rsid w:val="00AC25BC"/>
    <w:rsid w:val="00AD0B0C"/>
    <w:rsid w:val="00AD6730"/>
    <w:rsid w:val="00AE24A1"/>
    <w:rsid w:val="00AE2EDD"/>
    <w:rsid w:val="00B0336A"/>
    <w:rsid w:val="00B164C3"/>
    <w:rsid w:val="00B23E59"/>
    <w:rsid w:val="00B473B8"/>
    <w:rsid w:val="00B51864"/>
    <w:rsid w:val="00B51C3E"/>
    <w:rsid w:val="00B54EF6"/>
    <w:rsid w:val="00B6344C"/>
    <w:rsid w:val="00B63F8C"/>
    <w:rsid w:val="00B6470C"/>
    <w:rsid w:val="00B96A89"/>
    <w:rsid w:val="00B97DA0"/>
    <w:rsid w:val="00BA0DB6"/>
    <w:rsid w:val="00BB7B18"/>
    <w:rsid w:val="00BC0ADD"/>
    <w:rsid w:val="00BC4E8D"/>
    <w:rsid w:val="00BC5CA0"/>
    <w:rsid w:val="00BC7027"/>
    <w:rsid w:val="00BF76A6"/>
    <w:rsid w:val="00C04CA0"/>
    <w:rsid w:val="00C2426E"/>
    <w:rsid w:val="00C25739"/>
    <w:rsid w:val="00C2624A"/>
    <w:rsid w:val="00C33640"/>
    <w:rsid w:val="00C34AAB"/>
    <w:rsid w:val="00C3534C"/>
    <w:rsid w:val="00C36CE3"/>
    <w:rsid w:val="00C4171F"/>
    <w:rsid w:val="00C47173"/>
    <w:rsid w:val="00C70C1C"/>
    <w:rsid w:val="00C74861"/>
    <w:rsid w:val="00C8523B"/>
    <w:rsid w:val="00C90129"/>
    <w:rsid w:val="00C95762"/>
    <w:rsid w:val="00CA3DB8"/>
    <w:rsid w:val="00CB5917"/>
    <w:rsid w:val="00CE3A6C"/>
    <w:rsid w:val="00CE5C77"/>
    <w:rsid w:val="00CF0E03"/>
    <w:rsid w:val="00D00829"/>
    <w:rsid w:val="00D413F7"/>
    <w:rsid w:val="00D51817"/>
    <w:rsid w:val="00D56395"/>
    <w:rsid w:val="00D56FD9"/>
    <w:rsid w:val="00D61C07"/>
    <w:rsid w:val="00D77CC4"/>
    <w:rsid w:val="00D81127"/>
    <w:rsid w:val="00D81610"/>
    <w:rsid w:val="00D941A4"/>
    <w:rsid w:val="00DA168B"/>
    <w:rsid w:val="00DA4A2C"/>
    <w:rsid w:val="00DA4FD5"/>
    <w:rsid w:val="00DA53AC"/>
    <w:rsid w:val="00DA53EB"/>
    <w:rsid w:val="00DC1161"/>
    <w:rsid w:val="00DE5D10"/>
    <w:rsid w:val="00DF4AF4"/>
    <w:rsid w:val="00DF6380"/>
    <w:rsid w:val="00DF7EB1"/>
    <w:rsid w:val="00E06407"/>
    <w:rsid w:val="00E17DCF"/>
    <w:rsid w:val="00E22C1A"/>
    <w:rsid w:val="00E34A87"/>
    <w:rsid w:val="00E41150"/>
    <w:rsid w:val="00E454E1"/>
    <w:rsid w:val="00E52CCB"/>
    <w:rsid w:val="00E64889"/>
    <w:rsid w:val="00E71125"/>
    <w:rsid w:val="00E741F8"/>
    <w:rsid w:val="00E808A4"/>
    <w:rsid w:val="00E82780"/>
    <w:rsid w:val="00EA03B8"/>
    <w:rsid w:val="00EA4628"/>
    <w:rsid w:val="00EA4A7A"/>
    <w:rsid w:val="00EB0366"/>
    <w:rsid w:val="00EC2455"/>
    <w:rsid w:val="00ED01FA"/>
    <w:rsid w:val="00ED1753"/>
    <w:rsid w:val="00EE02D4"/>
    <w:rsid w:val="00EE16DF"/>
    <w:rsid w:val="00EE44A3"/>
    <w:rsid w:val="00EF0BEC"/>
    <w:rsid w:val="00EF16C3"/>
    <w:rsid w:val="00F0574A"/>
    <w:rsid w:val="00F072C3"/>
    <w:rsid w:val="00F10984"/>
    <w:rsid w:val="00F11A00"/>
    <w:rsid w:val="00F1259A"/>
    <w:rsid w:val="00F203D1"/>
    <w:rsid w:val="00F234B6"/>
    <w:rsid w:val="00F3181B"/>
    <w:rsid w:val="00F405D5"/>
    <w:rsid w:val="00F40CB0"/>
    <w:rsid w:val="00F428CA"/>
    <w:rsid w:val="00F4741D"/>
    <w:rsid w:val="00F60457"/>
    <w:rsid w:val="00F71D8C"/>
    <w:rsid w:val="00F85F42"/>
    <w:rsid w:val="00F910DC"/>
    <w:rsid w:val="00F93B48"/>
    <w:rsid w:val="00FA34F3"/>
    <w:rsid w:val="00FA71A6"/>
    <w:rsid w:val="00FB10D7"/>
    <w:rsid w:val="00FB31D7"/>
    <w:rsid w:val="00FB5DE6"/>
    <w:rsid w:val="00FC0C00"/>
    <w:rsid w:val="00FD2A6C"/>
    <w:rsid w:val="00FD40C9"/>
    <w:rsid w:val="00FD58C7"/>
    <w:rsid w:val="00FE51BE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DB7329"/>
  <w15:docId w15:val="{67E46EC0-0019-4CE2-8AA8-28D0D582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BF3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632BF3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632BF3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632BF3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632BF3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632BF3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632BF3"/>
    <w:pPr>
      <w:spacing w:before="60" w:after="60"/>
      <w:ind w:left="284"/>
    </w:pPr>
  </w:style>
  <w:style w:type="paragraph" w:styleId="Footer">
    <w:name w:val="footer"/>
    <w:basedOn w:val="Normal"/>
    <w:rsid w:val="00632BF3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632BF3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632BF3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632BF3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632BF3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632BF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32BF3"/>
    <w:rPr>
      <w:vertAlign w:val="superscript"/>
    </w:rPr>
  </w:style>
  <w:style w:type="character" w:styleId="CommentReference">
    <w:name w:val="annotation reference"/>
    <w:basedOn w:val="DefaultParagraphFont"/>
    <w:semiHidden/>
    <w:rsid w:val="00632BF3"/>
    <w:rPr>
      <w:sz w:val="16"/>
      <w:szCs w:val="16"/>
    </w:rPr>
  </w:style>
  <w:style w:type="paragraph" w:styleId="DocumentMap">
    <w:name w:val="Document Map"/>
    <w:basedOn w:val="Normal"/>
    <w:semiHidden/>
    <w:rsid w:val="00632BF3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632BF3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632BF3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632BF3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632BF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32BF3"/>
    <w:rPr>
      <w:b/>
      <w:bCs/>
    </w:rPr>
  </w:style>
  <w:style w:type="paragraph" w:styleId="BalloonText">
    <w:name w:val="Balloon Text"/>
    <w:basedOn w:val="Normal"/>
    <w:semiHidden/>
    <w:rsid w:val="00632BF3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632BF3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632BF3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632BF3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632BF3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632BF3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632BF3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632BF3"/>
  </w:style>
  <w:style w:type="paragraph" w:customStyle="1" w:styleId="OPM-blankline">
    <w:name w:val="OPM - blank line"/>
    <w:basedOn w:val="Normal"/>
    <w:rsid w:val="00632BF3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632BF3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632BF3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632BF3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632BF3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632BF3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632BF3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632BF3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632BF3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632BF3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632BF3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632BF3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632BF3"/>
    <w:rPr>
      <w:b w:val="0"/>
      <w:i/>
      <w:sz w:val="16"/>
    </w:rPr>
  </w:style>
  <w:style w:type="paragraph" w:customStyle="1" w:styleId="OPM-ruletype">
    <w:name w:val="OPM - rule type"/>
    <w:basedOn w:val="OPM-Heading3"/>
    <w:rsid w:val="00632BF3"/>
    <w:rPr>
      <w:i/>
    </w:rPr>
  </w:style>
  <w:style w:type="table" w:styleId="TableGrid">
    <w:name w:val="Table Grid"/>
    <w:basedOn w:val="TableNormal"/>
    <w:rsid w:val="00632BF3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632BF3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632BF3"/>
    <w:rPr>
      <w:color w:val="808080" w:themeColor="background1" w:themeShade="80"/>
      <w:lang w:val="en-US"/>
    </w:rPr>
  </w:style>
  <w:style w:type="paragraph" w:styleId="ListParagraph">
    <w:name w:val="List Paragraph"/>
    <w:basedOn w:val="Normal"/>
    <w:uiPriority w:val="34"/>
    <w:qFormat/>
    <w:rsid w:val="00FD58C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218C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218C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218C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218C1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13B09"/>
    <w:pPr>
      <w:spacing w:after="100"/>
      <w:ind w:left="220"/>
    </w:pPr>
  </w:style>
  <w:style w:type="character" w:styleId="Strong">
    <w:name w:val="Strong"/>
    <w:basedOn w:val="DefaultParagraphFont"/>
    <w:qFormat/>
    <w:rsid w:val="004B6EB8"/>
    <w:rPr>
      <w:b/>
      <w:bCs/>
    </w:rPr>
  </w:style>
  <w:style w:type="paragraph" w:styleId="NormalIndent">
    <w:name w:val="Normal Indent"/>
    <w:basedOn w:val="Normal"/>
    <w:qFormat/>
    <w:rsid w:val="00B54EF6"/>
    <w:pPr>
      <w:spacing w:before="100" w:after="0" w:line="288" w:lineRule="auto"/>
      <w:ind w:left="709"/>
    </w:pPr>
    <w:rPr>
      <w:rFonts w:ascii="Arial" w:eastAsia="Times New Roman" w:hAnsi="Arial"/>
      <w:sz w:val="20"/>
      <w:szCs w:val="20"/>
      <w:lang w:eastAsia="en-AU"/>
    </w:rPr>
  </w:style>
  <w:style w:type="paragraph" w:customStyle="1" w:styleId="AllensHeading1">
    <w:name w:val="Allens Heading 1"/>
    <w:basedOn w:val="Normal"/>
    <w:next w:val="AllensHeading2"/>
    <w:qFormat/>
    <w:rsid w:val="00B54EF6"/>
    <w:pPr>
      <w:keepNext/>
      <w:numPr>
        <w:numId w:val="1"/>
      </w:numPr>
      <w:spacing w:before="200" w:after="0" w:line="288" w:lineRule="auto"/>
      <w:outlineLvl w:val="0"/>
    </w:pPr>
    <w:rPr>
      <w:rFonts w:ascii="Arial" w:eastAsia="Times New Roman" w:hAnsi="Arial"/>
      <w:b/>
      <w:szCs w:val="20"/>
      <w:lang w:eastAsia="en-AU"/>
    </w:rPr>
  </w:style>
  <w:style w:type="paragraph" w:customStyle="1" w:styleId="AllensHeading2">
    <w:name w:val="Allens Heading 2"/>
    <w:basedOn w:val="Normal"/>
    <w:next w:val="NormalIndent"/>
    <w:qFormat/>
    <w:rsid w:val="00B54EF6"/>
    <w:pPr>
      <w:keepNext/>
      <w:numPr>
        <w:ilvl w:val="1"/>
        <w:numId w:val="1"/>
      </w:numPr>
      <w:spacing w:before="160" w:after="0" w:line="288" w:lineRule="auto"/>
      <w:outlineLvl w:val="1"/>
    </w:pPr>
    <w:rPr>
      <w:rFonts w:ascii="Arial" w:eastAsia="Times New Roman" w:hAnsi="Arial"/>
      <w:b/>
      <w:sz w:val="21"/>
      <w:szCs w:val="20"/>
      <w:lang w:eastAsia="en-AU"/>
    </w:rPr>
  </w:style>
  <w:style w:type="paragraph" w:customStyle="1" w:styleId="AllensHeading3">
    <w:name w:val="Allens Heading 3"/>
    <w:basedOn w:val="Normal"/>
    <w:qFormat/>
    <w:rsid w:val="00B54EF6"/>
    <w:pPr>
      <w:numPr>
        <w:ilvl w:val="2"/>
        <w:numId w:val="1"/>
      </w:numPr>
      <w:spacing w:before="100" w:after="0" w:line="288" w:lineRule="auto"/>
    </w:pPr>
    <w:rPr>
      <w:rFonts w:ascii="Arial" w:eastAsia="Times New Roman" w:hAnsi="Arial"/>
      <w:sz w:val="20"/>
      <w:szCs w:val="20"/>
      <w:lang w:eastAsia="en-AU"/>
    </w:rPr>
  </w:style>
  <w:style w:type="paragraph" w:customStyle="1" w:styleId="AllensHeading4">
    <w:name w:val="Allens Heading 4"/>
    <w:basedOn w:val="Normal"/>
    <w:qFormat/>
    <w:rsid w:val="00B54EF6"/>
    <w:pPr>
      <w:numPr>
        <w:ilvl w:val="3"/>
        <w:numId w:val="1"/>
      </w:numPr>
      <w:spacing w:before="100" w:after="0" w:line="288" w:lineRule="auto"/>
    </w:pPr>
    <w:rPr>
      <w:rFonts w:ascii="Arial" w:eastAsia="Times New Roman" w:hAnsi="Arial"/>
      <w:sz w:val="20"/>
      <w:szCs w:val="20"/>
      <w:lang w:eastAsia="en-AU"/>
    </w:rPr>
  </w:style>
  <w:style w:type="paragraph" w:customStyle="1" w:styleId="AllensHeading5">
    <w:name w:val="Allens Heading 5"/>
    <w:basedOn w:val="Normal"/>
    <w:qFormat/>
    <w:rsid w:val="00B54EF6"/>
    <w:pPr>
      <w:numPr>
        <w:ilvl w:val="4"/>
        <w:numId w:val="1"/>
      </w:numPr>
      <w:spacing w:before="100" w:after="0" w:line="288" w:lineRule="auto"/>
    </w:pPr>
    <w:rPr>
      <w:rFonts w:ascii="Arial" w:eastAsia="Times New Roman" w:hAnsi="Arial"/>
      <w:sz w:val="20"/>
      <w:szCs w:val="20"/>
      <w:lang w:eastAsia="en-AU"/>
    </w:rPr>
  </w:style>
  <w:style w:type="paragraph" w:customStyle="1" w:styleId="AllensHeading6">
    <w:name w:val="Allens Heading 6"/>
    <w:basedOn w:val="Normal"/>
    <w:qFormat/>
    <w:rsid w:val="00B54EF6"/>
    <w:pPr>
      <w:numPr>
        <w:ilvl w:val="5"/>
        <w:numId w:val="1"/>
      </w:numPr>
      <w:spacing w:before="100" w:after="0" w:line="288" w:lineRule="auto"/>
    </w:pPr>
    <w:rPr>
      <w:rFonts w:ascii="Arial" w:eastAsia="Times New Roman" w:hAnsi="Arial"/>
      <w:sz w:val="20"/>
      <w:szCs w:val="20"/>
      <w:lang w:eastAsia="en-AU"/>
    </w:rPr>
  </w:style>
  <w:style w:type="paragraph" w:customStyle="1" w:styleId="Bullet2">
    <w:name w:val="Bullet 2"/>
    <w:basedOn w:val="Normal"/>
    <w:qFormat/>
    <w:rsid w:val="008E4574"/>
    <w:pPr>
      <w:numPr>
        <w:numId w:val="2"/>
      </w:numPr>
      <w:spacing w:before="100" w:after="0" w:line="288" w:lineRule="auto"/>
    </w:pPr>
    <w:rPr>
      <w:rFonts w:ascii="Arial" w:eastAsia="Times New Roman" w:hAnsi="Arial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60551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1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18C\Templates\Policy%20Modeling%2012.2.12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7A700-7B1A-4BDE-8665-5F23FF2C9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12.2.12 Word Template</Template>
  <TotalTime>2976</TotalTime>
  <Pages>4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Samuel Nixon</cp:lastModifiedBy>
  <cp:revision>233</cp:revision>
  <dcterms:created xsi:type="dcterms:W3CDTF">2012-07-20T01:24:00Z</dcterms:created>
  <dcterms:modified xsi:type="dcterms:W3CDTF">2018-10-30T08:00:00Z</dcterms:modified>
</cp:coreProperties>
</file>