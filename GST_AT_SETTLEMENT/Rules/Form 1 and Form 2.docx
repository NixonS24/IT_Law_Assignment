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1A2" w:rsidRPr="00F825BA" w:rsidRDefault="00F261A2" w:rsidP="00F261A2">
      <w:pPr>
        <w:pStyle w:val="OPM-conclusion"/>
      </w:pPr>
      <w:r w:rsidRPr="00F825BA">
        <w:t xml:space="preserve">The </w:t>
      </w:r>
      <w:r w:rsidR="006305EC">
        <w:t>applicant’s</w:t>
      </w:r>
      <w:r w:rsidRPr="00F825BA">
        <w:t xml:space="preserve"> </w:t>
      </w:r>
      <w:r w:rsidR="00FB6F93" w:rsidRPr="00F825BA">
        <w:t>contact</w:t>
      </w:r>
      <w:r w:rsidRPr="00F825BA">
        <w:t xml:space="preserve"> details </w:t>
      </w:r>
      <w:r w:rsidR="00896A47">
        <w:t xml:space="preserve">for Form 1 </w:t>
      </w:r>
      <w:r w:rsidRPr="00F825BA">
        <w:t>have been collected if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title</w:t>
      </w:r>
      <w:r w:rsidRPr="00F825BA">
        <w:t xml:space="preserve"> is known and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first name</w:t>
      </w:r>
      <w:r w:rsidRPr="00F825BA">
        <w:t xml:space="preserve"> is known and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last name</w:t>
      </w:r>
      <w:r w:rsidRPr="00F825BA">
        <w:t xml:space="preserve"> is known and 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phone number</w:t>
      </w:r>
      <w:r w:rsidRPr="00F825BA">
        <w:t xml:space="preserve"> is known and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</w:t>
      </w:r>
      <w:r w:rsidRPr="00F825BA">
        <w:rPr>
          <w:u w:val="single" w:color="666699"/>
        </w:rPr>
        <w:t xml:space="preserve"> would like the ATO to contact them via email</w:t>
      </w:r>
      <w:r w:rsidRPr="00F825BA">
        <w:t xml:space="preserve"> is known and</w:t>
      </w:r>
    </w:p>
    <w:p w:rsidR="00505BF7" w:rsidRPr="00F825BA" w:rsidRDefault="00F261A2" w:rsidP="00FB6F93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="00FB6F93" w:rsidRPr="00F825BA">
        <w:rPr>
          <w:u w:val="single" w:color="666699"/>
        </w:rPr>
        <w:t xml:space="preserve"> email</w:t>
      </w:r>
      <w:r w:rsidR="00FB6F93" w:rsidRPr="00F825BA">
        <w:t xml:space="preserve"> is known</w:t>
      </w:r>
    </w:p>
    <w:p w:rsidR="00FB6F93" w:rsidRDefault="00FB6F93" w:rsidP="00F261A2">
      <w:pPr>
        <w:rPr>
          <w:b/>
          <w:i/>
        </w:rPr>
      </w:pPr>
    </w:p>
    <w:p w:rsidR="006305EC" w:rsidRDefault="006305EC" w:rsidP="006305EC">
      <w:pPr>
        <w:pStyle w:val="OPM-conclusion"/>
      </w:pPr>
      <w:r w:rsidRPr="006305EC">
        <w:t>the property details have been collected</w:t>
      </w:r>
      <w:r>
        <w:t xml:space="preserve"> if</w:t>
      </w:r>
    </w:p>
    <w:p w:rsidR="006305EC" w:rsidRDefault="006305EC" w:rsidP="006305EC">
      <w:pPr>
        <w:pStyle w:val="OPM-level1"/>
      </w:pPr>
      <w:r>
        <w:t>the property type is known and</w:t>
      </w:r>
    </w:p>
    <w:p w:rsidR="006305EC" w:rsidRDefault="006305EC" w:rsidP="006305EC">
      <w:pPr>
        <w:pStyle w:val="OPM-level1"/>
      </w:pPr>
      <w:r>
        <w:t>the address is known and</w:t>
      </w:r>
    </w:p>
    <w:p w:rsidR="006305EC" w:rsidRDefault="006305EC" w:rsidP="006305EC">
      <w:pPr>
        <w:pStyle w:val="OPM-level1"/>
      </w:pPr>
      <w:r>
        <w:t xml:space="preserve">the suburb or town is known and </w:t>
      </w:r>
    </w:p>
    <w:p w:rsidR="006305EC" w:rsidRDefault="006305EC" w:rsidP="006305EC">
      <w:pPr>
        <w:pStyle w:val="OPM-level1"/>
      </w:pPr>
      <w:r>
        <w:t>the state or territory is known and</w:t>
      </w:r>
    </w:p>
    <w:p w:rsidR="006305EC" w:rsidRDefault="006305EC" w:rsidP="006305EC">
      <w:pPr>
        <w:pStyle w:val="OPM-level1"/>
      </w:pPr>
      <w:r>
        <w:t>the postcode is known and</w:t>
      </w:r>
    </w:p>
    <w:p w:rsidR="006305EC" w:rsidRDefault="006305EC" w:rsidP="006305EC">
      <w:pPr>
        <w:pStyle w:val="OPM-level1"/>
      </w:pPr>
      <w:r>
        <w:t>the lot is known and</w:t>
      </w:r>
    </w:p>
    <w:p w:rsidR="006305EC" w:rsidRDefault="006305EC" w:rsidP="006305EC">
      <w:pPr>
        <w:pStyle w:val="OPM-level1"/>
      </w:pPr>
      <w:r>
        <w:t xml:space="preserve">the plan is known and </w:t>
      </w:r>
    </w:p>
    <w:p w:rsidR="006305EC" w:rsidRPr="006305EC" w:rsidRDefault="006305EC" w:rsidP="006305EC">
      <w:pPr>
        <w:pStyle w:val="OPM-level1"/>
      </w:pPr>
      <w:r>
        <w:t>the plan type is known</w:t>
      </w:r>
    </w:p>
    <w:p w:rsidR="006305EC" w:rsidRDefault="006305EC" w:rsidP="00F261A2">
      <w:pPr>
        <w:rPr>
          <w:b/>
          <w:i/>
        </w:rPr>
      </w:pPr>
    </w:p>
    <w:p w:rsidR="006305EC" w:rsidRDefault="006305EC" w:rsidP="006305EC">
      <w:pPr>
        <w:pStyle w:val="OPM-conclusion"/>
      </w:pPr>
      <w:r w:rsidRPr="006305EC">
        <w:t xml:space="preserve">The transaction details are </w:t>
      </w:r>
      <w:r>
        <w:t>collected if</w:t>
      </w:r>
    </w:p>
    <w:p w:rsidR="006305EC" w:rsidRDefault="006305EC" w:rsidP="006305EC">
      <w:pPr>
        <w:pStyle w:val="OPM-level1"/>
      </w:pPr>
      <w:r>
        <w:t>The contract date is known and</w:t>
      </w:r>
    </w:p>
    <w:p w:rsidR="006305EC" w:rsidRDefault="006305EC" w:rsidP="006305EC">
      <w:pPr>
        <w:pStyle w:val="OPM-level1"/>
      </w:pPr>
      <w:r>
        <w:t>The expected settlement date is known and</w:t>
      </w:r>
    </w:p>
    <w:p w:rsidR="006305EC" w:rsidRPr="006305EC" w:rsidRDefault="006305EC" w:rsidP="006305EC">
      <w:pPr>
        <w:pStyle w:val="OPM-level1"/>
      </w:pPr>
      <w:r>
        <w:t>The contract price is known</w:t>
      </w:r>
    </w:p>
    <w:p w:rsidR="006305EC" w:rsidRDefault="006305EC" w:rsidP="00F261A2">
      <w:pPr>
        <w:rPr>
          <w:u w:val="single"/>
        </w:rPr>
      </w:pPr>
    </w:p>
    <w:p w:rsidR="005849BE" w:rsidRPr="00486686" w:rsidRDefault="005849BE" w:rsidP="005849BE">
      <w:pPr>
        <w:rPr>
          <w:b/>
        </w:rPr>
      </w:pPr>
      <w:r w:rsidRPr="00486686">
        <w:rPr>
          <w:b/>
          <w:i/>
        </w:rPr>
        <w:t>Purchaser</w:t>
      </w:r>
      <w:r w:rsidRPr="00486686">
        <w:rPr>
          <w:b/>
        </w:rPr>
        <w:t>: Information required for form 1</w:t>
      </w:r>
    </w:p>
    <w:p w:rsidR="005849BE" w:rsidRPr="00486686" w:rsidRDefault="005849BE" w:rsidP="005849BE">
      <w:pPr>
        <w:rPr>
          <w:u w:val="single"/>
        </w:rPr>
      </w:pPr>
      <w:r>
        <w:rPr>
          <w:u w:val="single"/>
        </w:rPr>
        <w:t>Contact</w:t>
      </w:r>
      <w:r w:rsidRPr="00486686">
        <w:rPr>
          <w:u w:val="single"/>
        </w:rPr>
        <w:t xml:space="preserve"> Details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Whether they are the purchaser or representative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Title/name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Phone number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bookmarkStart w:id="0" w:name="_Hlk527127063"/>
      <w:r>
        <w:t>Whether you would like the ATO to contact you via email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If yes- email address (pop up)</w:t>
      </w:r>
    </w:p>
    <w:bookmarkEnd w:id="0"/>
    <w:p w:rsidR="005849BE" w:rsidRPr="00486686" w:rsidRDefault="005849BE" w:rsidP="005849BE">
      <w:pPr>
        <w:rPr>
          <w:u w:val="single"/>
        </w:rPr>
      </w:pPr>
      <w:r w:rsidRPr="00486686">
        <w:rPr>
          <w:u w:val="single"/>
        </w:rPr>
        <w:t>Property Details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Property type (house/land/unit)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Address line 1 and 2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Suburb/town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 xml:space="preserve">Territory 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Postcode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Lot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Plan</w:t>
      </w:r>
    </w:p>
    <w:p w:rsidR="005849BE" w:rsidRDefault="005849BE" w:rsidP="005849BE">
      <w:pPr>
        <w:pStyle w:val="ListParagraph"/>
        <w:numPr>
          <w:ilvl w:val="0"/>
          <w:numId w:val="43"/>
        </w:numPr>
      </w:pPr>
      <w:r>
        <w:t>Plan type</w:t>
      </w: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>Transaction Details</w:t>
      </w:r>
    </w:p>
    <w:p w:rsidR="00F261A2" w:rsidRDefault="00F261A2" w:rsidP="00F261A2">
      <w:pPr>
        <w:pStyle w:val="ListParagraph"/>
        <w:numPr>
          <w:ilvl w:val="0"/>
          <w:numId w:val="44"/>
        </w:numPr>
      </w:pPr>
      <w:r>
        <w:t>Contract date</w:t>
      </w:r>
    </w:p>
    <w:p w:rsidR="00F261A2" w:rsidRDefault="00F261A2" w:rsidP="00F261A2">
      <w:pPr>
        <w:pStyle w:val="ListParagraph"/>
        <w:numPr>
          <w:ilvl w:val="0"/>
          <w:numId w:val="44"/>
        </w:numPr>
      </w:pPr>
      <w:r>
        <w:t>Expected settlement date</w:t>
      </w:r>
    </w:p>
    <w:p w:rsidR="006305EC" w:rsidRPr="006305EC" w:rsidRDefault="00F261A2" w:rsidP="00F261A2">
      <w:pPr>
        <w:pStyle w:val="ListParagraph"/>
        <w:numPr>
          <w:ilvl w:val="0"/>
          <w:numId w:val="44"/>
        </w:numPr>
      </w:pPr>
      <w:r>
        <w:t>Contract price (GST inclusive)</w:t>
      </w:r>
    </w:p>
    <w:p w:rsidR="00C12AEF" w:rsidRDefault="00C12AEF" w:rsidP="00C12AEF">
      <w:pPr>
        <w:pStyle w:val="OPM-conclusion"/>
      </w:pPr>
      <w:r w:rsidRPr="00C12AEF">
        <w:lastRenderedPageBreak/>
        <w:t>the purchaser's details are collected</w:t>
      </w:r>
      <w:r>
        <w:t xml:space="preserve"> if</w:t>
      </w:r>
    </w:p>
    <w:p w:rsidR="00C12AEF" w:rsidRDefault="004C3531" w:rsidP="00C12AEF">
      <w:pPr>
        <w:pStyle w:val="OPM-level1"/>
      </w:pPr>
      <w:r>
        <w:t xml:space="preserve">the purchaser’s status </w:t>
      </w:r>
      <w:r w:rsidR="00872F16">
        <w:t>is known</w:t>
      </w:r>
      <w:r w:rsidR="00C12AEF">
        <w:t xml:space="preserve"> and </w:t>
      </w:r>
    </w:p>
    <w:p w:rsidR="00C12AEF" w:rsidRDefault="00C12AEF" w:rsidP="00C12AEF">
      <w:pPr>
        <w:pStyle w:val="OPM-level1"/>
      </w:pPr>
      <w:r>
        <w:t>the purchaser’s first name is known and</w:t>
      </w:r>
    </w:p>
    <w:p w:rsidR="00C12AEF" w:rsidRDefault="00C12AEF" w:rsidP="00C12AEF">
      <w:pPr>
        <w:pStyle w:val="OPM-level1"/>
      </w:pPr>
      <w:r>
        <w:t xml:space="preserve">the purchaser’s last name is known and </w:t>
      </w:r>
    </w:p>
    <w:p w:rsidR="00C12AEF" w:rsidRDefault="00C12AEF" w:rsidP="00C12AEF">
      <w:pPr>
        <w:pStyle w:val="OPM-level1"/>
      </w:pPr>
      <w:r>
        <w:t xml:space="preserve">the purchaser’s date of birth is known and </w:t>
      </w:r>
    </w:p>
    <w:p w:rsidR="00C12AEF" w:rsidRDefault="00C12AEF" w:rsidP="00C12AEF">
      <w:pPr>
        <w:pStyle w:val="OPM-level1"/>
      </w:pPr>
      <w:r>
        <w:t xml:space="preserve">the purchaser’s ABN is known and </w:t>
      </w:r>
    </w:p>
    <w:p w:rsidR="00C12AEF" w:rsidRDefault="00C12AEF" w:rsidP="00C12AEF">
      <w:pPr>
        <w:pStyle w:val="OPM-level1"/>
      </w:pPr>
      <w:r>
        <w:t xml:space="preserve">the purchaser’s TFN is known and </w:t>
      </w:r>
    </w:p>
    <w:p w:rsidR="00C12AEF" w:rsidRDefault="00C12AEF" w:rsidP="00C12AEF">
      <w:pPr>
        <w:pStyle w:val="OPM-level1"/>
      </w:pPr>
      <w:r>
        <w:t xml:space="preserve">the purchaser’s phone number is known and </w:t>
      </w:r>
    </w:p>
    <w:p w:rsidR="00C12AEF" w:rsidRDefault="00C12AEF" w:rsidP="00C12AEF">
      <w:pPr>
        <w:pStyle w:val="OPM-level1"/>
      </w:pPr>
      <w:r>
        <w:t xml:space="preserve">the purchaser’s country is known and </w:t>
      </w:r>
    </w:p>
    <w:p w:rsidR="00C12AEF" w:rsidRDefault="00C12AEF" w:rsidP="00C12AEF">
      <w:pPr>
        <w:pStyle w:val="OPM-level1"/>
      </w:pPr>
      <w:r>
        <w:t xml:space="preserve">the purchaser’s address is known and </w:t>
      </w:r>
    </w:p>
    <w:p w:rsidR="00C12AEF" w:rsidRDefault="00C12AEF" w:rsidP="00C12AEF">
      <w:pPr>
        <w:pStyle w:val="OPM-level1"/>
      </w:pPr>
      <w:r>
        <w:t xml:space="preserve">the purchaser’s suburb or town is known and </w:t>
      </w:r>
    </w:p>
    <w:p w:rsidR="00C12AEF" w:rsidRDefault="00C12AEF" w:rsidP="00C12AEF">
      <w:pPr>
        <w:pStyle w:val="OPM-level1"/>
      </w:pPr>
      <w:r>
        <w:t xml:space="preserve">the purchaser’s state or territory is known and </w:t>
      </w:r>
    </w:p>
    <w:p w:rsidR="00C12AEF" w:rsidRDefault="00C12AEF" w:rsidP="00C12AEF">
      <w:pPr>
        <w:pStyle w:val="OPM-level1"/>
      </w:pPr>
      <w:r>
        <w:t xml:space="preserve">the purchaser’s postcode is known and </w:t>
      </w:r>
    </w:p>
    <w:p w:rsidR="00C12AEF" w:rsidRDefault="00C12AEF" w:rsidP="00C12AEF">
      <w:pPr>
        <w:pStyle w:val="OPM-level1"/>
      </w:pPr>
      <w:r>
        <w:t>the purchaser’s percentage of ownership is known and</w:t>
      </w:r>
    </w:p>
    <w:p w:rsidR="00C12AEF" w:rsidRDefault="00C12AEF" w:rsidP="00C12AEF">
      <w:pPr>
        <w:pStyle w:val="OPM-level1"/>
      </w:pPr>
      <w:r>
        <w:t xml:space="preserve">the purchaser’s entity name is known and </w:t>
      </w:r>
    </w:p>
    <w:p w:rsidR="00C12AEF" w:rsidRPr="00C12AEF" w:rsidRDefault="00C12AEF" w:rsidP="00C12AEF">
      <w:pPr>
        <w:pStyle w:val="OPM-level1"/>
      </w:pPr>
      <w:r>
        <w:t>the purchaser’s TFN is known</w:t>
      </w:r>
    </w:p>
    <w:p w:rsidR="00C12AEF" w:rsidRDefault="00C12AEF" w:rsidP="00F261A2">
      <w:pPr>
        <w:rPr>
          <w:u w:val="single"/>
        </w:rPr>
      </w:pPr>
    </w:p>
    <w:p w:rsidR="00F261A2" w:rsidRDefault="00F261A2" w:rsidP="00F261A2">
      <w:r w:rsidRPr="00486686">
        <w:rPr>
          <w:u w:val="single"/>
        </w:rPr>
        <w:t>Purchasers Details</w:t>
      </w:r>
      <w:r>
        <w:t xml:space="preserve"> (allows you to enter multiple purchasers)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bookmarkStart w:id="1" w:name="_Hlk527126358"/>
      <w:r>
        <w:t>Individual/non-individual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If Individual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First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Last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DOB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ABN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TFN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 xml:space="preserve">Phone number 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Country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Suburb/town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State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Postcode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Percentage of ownership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If non-individual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Entity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ABN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TFN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Phone number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Country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Suburb/town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State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Postcode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Percentage of ownership</w:t>
      </w:r>
    </w:p>
    <w:bookmarkEnd w:id="1"/>
    <w:p w:rsidR="00C12AEF" w:rsidRDefault="00C12AEF" w:rsidP="00C12AEF">
      <w:pPr>
        <w:pStyle w:val="OPM-conclusion"/>
      </w:pPr>
      <w:r w:rsidRPr="00C12AEF">
        <w:lastRenderedPageBreak/>
        <w:t>The supplier's details have been collected</w:t>
      </w:r>
      <w:r>
        <w:t xml:space="preserve"> if</w:t>
      </w:r>
    </w:p>
    <w:p w:rsidR="00C12AEF" w:rsidRDefault="00872F16" w:rsidP="00433B9B">
      <w:pPr>
        <w:pStyle w:val="OPM-level1"/>
      </w:pPr>
      <w:r>
        <w:t xml:space="preserve">the supplier’s status </w:t>
      </w:r>
      <w:r w:rsidR="00433B9B">
        <w:t>is known and</w:t>
      </w:r>
    </w:p>
    <w:p w:rsidR="00C12AEF" w:rsidRDefault="00C12AEF" w:rsidP="00C12AEF">
      <w:pPr>
        <w:pStyle w:val="OPM-level1"/>
      </w:pPr>
      <w:r>
        <w:t xml:space="preserve">The supplier’s first name is known and </w:t>
      </w:r>
    </w:p>
    <w:p w:rsidR="00C12AEF" w:rsidRDefault="00C12AEF" w:rsidP="00C12AEF">
      <w:pPr>
        <w:pStyle w:val="OPM-level1"/>
      </w:pPr>
      <w:r>
        <w:t>The supplier’s last name is known and</w:t>
      </w:r>
    </w:p>
    <w:p w:rsidR="00C12AEF" w:rsidRDefault="00C12AEF" w:rsidP="00C12AEF">
      <w:pPr>
        <w:pStyle w:val="OPM-level1"/>
      </w:pPr>
      <w:r>
        <w:t>The supplier’s ABN is known and</w:t>
      </w:r>
    </w:p>
    <w:p w:rsidR="00C12AEF" w:rsidRDefault="00C12AEF" w:rsidP="00C12AEF">
      <w:pPr>
        <w:pStyle w:val="OPM-level1"/>
      </w:pPr>
      <w:r>
        <w:t xml:space="preserve">The supplier’s phone number is known and </w:t>
      </w:r>
    </w:p>
    <w:p w:rsidR="00C12AEF" w:rsidRDefault="00C12AEF" w:rsidP="00C12AEF">
      <w:pPr>
        <w:pStyle w:val="OPM-level1"/>
      </w:pPr>
      <w:r>
        <w:t xml:space="preserve">The supplier’s country is known and </w:t>
      </w:r>
    </w:p>
    <w:p w:rsidR="00C12AEF" w:rsidRDefault="00C12AEF" w:rsidP="00C12AEF">
      <w:pPr>
        <w:pStyle w:val="OPM-level1"/>
      </w:pPr>
      <w:r>
        <w:t xml:space="preserve">The supplier’s address is known and </w:t>
      </w:r>
    </w:p>
    <w:p w:rsidR="00C12AEF" w:rsidRDefault="00C12AEF" w:rsidP="00C12AEF">
      <w:pPr>
        <w:pStyle w:val="OPM-level1"/>
      </w:pPr>
      <w:r>
        <w:t>The supplier’s suburb or town is known and</w:t>
      </w:r>
    </w:p>
    <w:p w:rsidR="00C12AEF" w:rsidRDefault="00C12AEF" w:rsidP="00C12AEF">
      <w:pPr>
        <w:pStyle w:val="OPM-level1"/>
      </w:pPr>
      <w:r>
        <w:t>The supplier’s state is known and</w:t>
      </w:r>
    </w:p>
    <w:p w:rsidR="00C12AEF" w:rsidRDefault="00C12AEF" w:rsidP="00C12AEF">
      <w:pPr>
        <w:pStyle w:val="OPM-level1"/>
      </w:pPr>
      <w:r>
        <w:t xml:space="preserve">The supplier’s postcode is known and </w:t>
      </w:r>
    </w:p>
    <w:p w:rsidR="00C12AEF" w:rsidRDefault="00C12AEF" w:rsidP="00C12AEF">
      <w:pPr>
        <w:pStyle w:val="OPM-level1"/>
      </w:pPr>
      <w:r>
        <w:t>The supplier’s withholding payment is known and</w:t>
      </w:r>
    </w:p>
    <w:p w:rsidR="00C12AEF" w:rsidRPr="00C12AEF" w:rsidRDefault="00C12AEF" w:rsidP="00C12AEF">
      <w:pPr>
        <w:pStyle w:val="OPM-level1"/>
      </w:pPr>
      <w:r>
        <w:t>The supplier’s entity name is known</w:t>
      </w:r>
    </w:p>
    <w:p w:rsidR="00872F16" w:rsidRDefault="00872F16" w:rsidP="00F261A2">
      <w:pPr>
        <w:rPr>
          <w:u w:val="single"/>
        </w:rPr>
      </w:pPr>
    </w:p>
    <w:p w:rsidR="0053269E" w:rsidRDefault="0053269E" w:rsidP="00F261A2">
      <w:pPr>
        <w:rPr>
          <w:u w:val="single"/>
        </w:rPr>
      </w:pPr>
    </w:p>
    <w:p w:rsidR="005849BE" w:rsidRDefault="005849BE" w:rsidP="005849BE">
      <w:pPr>
        <w:pStyle w:val="OPM-conclusion"/>
      </w:pPr>
      <w:r w:rsidRPr="005849BE">
        <w:t xml:space="preserve">The applicant </w:t>
      </w:r>
      <w:proofErr w:type="gramStart"/>
      <w:r w:rsidRPr="005849BE">
        <w:t>submit</w:t>
      </w:r>
      <w:proofErr w:type="gramEnd"/>
      <w:r w:rsidRPr="005849BE">
        <w:t xml:space="preserve"> the form</w:t>
      </w:r>
      <w:r>
        <w:t xml:space="preserve"> if</w:t>
      </w:r>
    </w:p>
    <w:p w:rsidR="005849BE" w:rsidRPr="005849BE" w:rsidRDefault="005849BE" w:rsidP="005849BE">
      <w:pPr>
        <w:pStyle w:val="OPM-level1"/>
      </w:pPr>
      <w:r>
        <w:t>The applicant has agreed to the declaration</w:t>
      </w:r>
    </w:p>
    <w:p w:rsidR="005849BE" w:rsidRDefault="005849BE" w:rsidP="00F261A2">
      <w:pPr>
        <w:rPr>
          <w:u w:val="single"/>
        </w:rPr>
      </w:pP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>Suppliers details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Individual/non-individual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If Individual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First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Last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ABN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 xml:space="preserve">Phone number 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Country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Suburb/town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State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Postcode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Withholding payment</w:t>
      </w:r>
    </w:p>
    <w:p w:rsidR="00F261A2" w:rsidRDefault="00F261A2" w:rsidP="00F261A2">
      <w:pPr>
        <w:pStyle w:val="ListParagraph"/>
        <w:numPr>
          <w:ilvl w:val="0"/>
          <w:numId w:val="45"/>
        </w:numPr>
      </w:pPr>
      <w:r>
        <w:t>If non-individual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Entity name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ABN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Phone number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Country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Address line 1 and 2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Suburb/town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State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Postcode</w:t>
      </w:r>
    </w:p>
    <w:p w:rsidR="00F261A2" w:rsidRDefault="00F261A2" w:rsidP="00F261A2">
      <w:pPr>
        <w:pStyle w:val="ListParagraph"/>
        <w:numPr>
          <w:ilvl w:val="1"/>
          <w:numId w:val="45"/>
        </w:numPr>
      </w:pPr>
      <w:r>
        <w:t>Withholding payment</w:t>
      </w: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>Final prompt to tick the box to sign the declaration</w:t>
      </w:r>
    </w:p>
    <w:p w:rsidR="005849BE" w:rsidRDefault="005849BE" w:rsidP="00F261A2">
      <w:pPr>
        <w:rPr>
          <w:b/>
          <w:i/>
        </w:rPr>
      </w:pPr>
    </w:p>
    <w:p w:rsidR="00F261A2" w:rsidRPr="00486686" w:rsidRDefault="00F261A2" w:rsidP="00F261A2">
      <w:pPr>
        <w:rPr>
          <w:b/>
        </w:rPr>
      </w:pPr>
      <w:r w:rsidRPr="00486686">
        <w:rPr>
          <w:b/>
          <w:i/>
        </w:rPr>
        <w:t>Purchaser</w:t>
      </w:r>
      <w:r w:rsidRPr="00486686">
        <w:rPr>
          <w:b/>
        </w:rPr>
        <w:t>: Information required for form 2</w:t>
      </w:r>
    </w:p>
    <w:p w:rsidR="005849BE" w:rsidRDefault="005849BE" w:rsidP="00F261A2"/>
    <w:p w:rsidR="005849BE" w:rsidRDefault="005849BE" w:rsidP="005849BE">
      <w:pPr>
        <w:pStyle w:val="OPM-conclusion"/>
      </w:pPr>
      <w:r w:rsidRPr="005849BE">
        <w:lastRenderedPageBreak/>
        <w:t xml:space="preserve">the </w:t>
      </w:r>
      <w:r>
        <w:t>applicant</w:t>
      </w:r>
      <w:r w:rsidRPr="005849BE">
        <w:t xml:space="preserve"> can complete Form 2</w:t>
      </w:r>
      <w:r>
        <w:t xml:space="preserve"> if</w:t>
      </w:r>
    </w:p>
    <w:p w:rsidR="005849BE" w:rsidRDefault="005849BE" w:rsidP="005849BE">
      <w:pPr>
        <w:pStyle w:val="OPM-level1"/>
      </w:pPr>
      <w:r w:rsidRPr="005849BE">
        <w:t>th</w:t>
      </w:r>
      <w:r>
        <w:t xml:space="preserve">e applicant has submitted form 1 and </w:t>
      </w:r>
    </w:p>
    <w:p w:rsidR="005849BE" w:rsidRDefault="005849BE" w:rsidP="005849BE">
      <w:pPr>
        <w:pStyle w:val="OPM-level1"/>
      </w:pPr>
      <w:r>
        <w:t xml:space="preserve">the suppliers or purchasers’ contact details have changed since Form 1 was submitted and </w:t>
      </w:r>
    </w:p>
    <w:p w:rsidR="005849BE" w:rsidRPr="005849BE" w:rsidRDefault="00573511" w:rsidP="005849BE">
      <w:pPr>
        <w:pStyle w:val="OPM-level1"/>
      </w:pPr>
      <w:r>
        <w:t>the applicant’s status</w:t>
      </w:r>
      <w:r w:rsidR="005849BE">
        <w:t xml:space="preserve"> is known</w:t>
      </w:r>
    </w:p>
    <w:p w:rsidR="005849BE" w:rsidRDefault="005849BE" w:rsidP="00F261A2"/>
    <w:p w:rsidR="005849BE" w:rsidRDefault="005849BE" w:rsidP="005849BE">
      <w:pPr>
        <w:pStyle w:val="OPM-conclusion"/>
      </w:pPr>
      <w:r w:rsidRPr="005849BE">
        <w:t>The applicant can submit Form 2</w:t>
      </w:r>
      <w:r>
        <w:t xml:space="preserve"> if</w:t>
      </w:r>
    </w:p>
    <w:p w:rsidR="005849BE" w:rsidRPr="005849BE" w:rsidRDefault="005849BE" w:rsidP="005849BE">
      <w:pPr>
        <w:pStyle w:val="OPM-level1"/>
      </w:pPr>
      <w:r>
        <w:t>The applicant has agreed to the declaration</w:t>
      </w:r>
    </w:p>
    <w:p w:rsidR="005849BE" w:rsidRDefault="005849BE" w:rsidP="00F261A2">
      <w:bookmarkStart w:id="2" w:name="_GoBack"/>
      <w:bookmarkEnd w:id="2"/>
    </w:p>
    <w:p w:rsidR="00F261A2" w:rsidRDefault="00F261A2" w:rsidP="00F261A2">
      <w:r>
        <w:t>Have you completed the GST property settlement withholding notification form?</w:t>
      </w:r>
    </w:p>
    <w:p w:rsidR="00F261A2" w:rsidRDefault="00F261A2" w:rsidP="00F261A2">
      <w:r>
        <w:tab/>
        <w:t>No-</w:t>
      </w:r>
      <w:proofErr w:type="gramStart"/>
      <w:r>
        <w:t>&gt;  Form</w:t>
      </w:r>
      <w:proofErr w:type="gramEnd"/>
      <w:r>
        <w:t xml:space="preserve"> 1 needs to be completed (provides link)</w:t>
      </w:r>
    </w:p>
    <w:p w:rsidR="00F261A2" w:rsidRDefault="00F261A2" w:rsidP="00F261A2">
      <w:r>
        <w:tab/>
        <w:t>Yes-&gt; asks the following</w:t>
      </w:r>
    </w:p>
    <w:p w:rsidR="00F261A2" w:rsidRDefault="00F261A2" w:rsidP="00F261A2">
      <w:r>
        <w:t>Are you this form as the purchaser or their representative?</w:t>
      </w:r>
    </w:p>
    <w:p w:rsidR="00F261A2" w:rsidRDefault="00F261A2" w:rsidP="00F261A2">
      <w:r>
        <w:t>Have the purchaser and/or suppliers details changed since the form 1 was submitted?</w:t>
      </w:r>
    </w:p>
    <w:p w:rsidR="00F261A2" w:rsidRDefault="00F261A2" w:rsidP="00F261A2">
      <w:r>
        <w:tab/>
        <w:t>Yes-&gt; need to submit another form 1</w:t>
      </w:r>
    </w:p>
    <w:p w:rsidR="00F261A2" w:rsidRDefault="00F261A2" w:rsidP="00F261A2">
      <w:r>
        <w:tab/>
        <w:t>No-&gt; asks the following</w:t>
      </w: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>Contact details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Title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First name/ last name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Phone number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Whether you would like the ATO to contact you via email</w:t>
      </w:r>
    </w:p>
    <w:p w:rsidR="00F261A2" w:rsidRDefault="00F261A2" w:rsidP="00F261A2">
      <w:pPr>
        <w:pStyle w:val="ListParagraph"/>
        <w:numPr>
          <w:ilvl w:val="0"/>
          <w:numId w:val="47"/>
        </w:numPr>
      </w:pPr>
      <w:r>
        <w:t>If yes- email address (pop up)</w:t>
      </w:r>
    </w:p>
    <w:p w:rsidR="00EE4AD7" w:rsidRDefault="00EE4AD7" w:rsidP="00EE4AD7">
      <w:pPr>
        <w:pStyle w:val="OPM-conclusion"/>
      </w:pPr>
      <w:r w:rsidRPr="00EE4AD7">
        <w:t xml:space="preserve">The </w:t>
      </w:r>
      <w:r>
        <w:t>applicant’s</w:t>
      </w:r>
      <w:r w:rsidRPr="00EE4AD7">
        <w:t xml:space="preserve"> contact details </w:t>
      </w:r>
      <w:r w:rsidR="00896A47">
        <w:t xml:space="preserve">for Form 2 </w:t>
      </w:r>
      <w:r w:rsidRPr="00EE4AD7">
        <w:t>have been collected</w:t>
      </w:r>
      <w:r>
        <w:t xml:space="preserve"> if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title</w:t>
      </w:r>
      <w:r w:rsidRPr="00F825BA">
        <w:t xml:space="preserve"> is known and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first name</w:t>
      </w:r>
      <w:r w:rsidRPr="00F825BA">
        <w:t xml:space="preserve"> is known and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last name</w:t>
      </w:r>
      <w:r w:rsidRPr="00F825BA">
        <w:t xml:space="preserve"> is known and 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phone number</w:t>
      </w:r>
      <w:r w:rsidRPr="00F825BA">
        <w:t xml:space="preserve"> is known and</w:t>
      </w:r>
    </w:p>
    <w:p w:rsidR="00EE4AD7" w:rsidRPr="00F825BA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</w:t>
      </w:r>
      <w:r w:rsidRPr="00F825BA">
        <w:rPr>
          <w:u w:val="single" w:color="666699"/>
        </w:rPr>
        <w:t xml:space="preserve"> would like the ATO to contact them via email</w:t>
      </w:r>
      <w:r w:rsidRPr="00F825BA">
        <w:t xml:space="preserve"> is known and</w:t>
      </w:r>
    </w:p>
    <w:p w:rsidR="00EE4AD7" w:rsidRPr="00EE4AD7" w:rsidRDefault="00EE4AD7" w:rsidP="00EE4AD7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email</w:t>
      </w:r>
      <w:r w:rsidRPr="00F825BA">
        <w:t xml:space="preserve"> is known</w:t>
      </w:r>
    </w:p>
    <w:p w:rsidR="00EE4AD7" w:rsidRDefault="00EE4AD7" w:rsidP="00EE4AD7"/>
    <w:p w:rsidR="005849BE" w:rsidRDefault="005849BE" w:rsidP="005849BE">
      <w:pPr>
        <w:pStyle w:val="OPM-conclusion"/>
      </w:pPr>
      <w:r w:rsidRPr="005849BE">
        <w:t>the transaction details have been collected</w:t>
      </w:r>
      <w:r>
        <w:t xml:space="preserve"> if</w:t>
      </w:r>
    </w:p>
    <w:p w:rsidR="005849BE" w:rsidRDefault="005849BE" w:rsidP="005849BE">
      <w:pPr>
        <w:pStyle w:val="OPM-level1"/>
      </w:pPr>
      <w:r>
        <w:t xml:space="preserve">the lodgement reference number is known and </w:t>
      </w:r>
    </w:p>
    <w:p w:rsidR="005849BE" w:rsidRDefault="005849BE" w:rsidP="005849BE">
      <w:pPr>
        <w:pStyle w:val="OPM-level1"/>
      </w:pPr>
      <w:r>
        <w:t xml:space="preserve">the payment reference number is known and </w:t>
      </w:r>
    </w:p>
    <w:p w:rsidR="005849BE" w:rsidRDefault="005849BE" w:rsidP="005849BE">
      <w:pPr>
        <w:pStyle w:val="OPM-level1"/>
      </w:pPr>
      <w:r>
        <w:t xml:space="preserve">the settlement date is known and </w:t>
      </w:r>
    </w:p>
    <w:p w:rsidR="005849BE" w:rsidRPr="005849BE" w:rsidRDefault="005849BE" w:rsidP="005849BE">
      <w:pPr>
        <w:pStyle w:val="OPM-level1"/>
      </w:pPr>
      <w:r>
        <w:t>the total withholding payment is known</w:t>
      </w:r>
    </w:p>
    <w:p w:rsidR="005849BE" w:rsidRDefault="005849BE" w:rsidP="00F261A2">
      <w:pPr>
        <w:rPr>
          <w:u w:val="single"/>
        </w:rPr>
      </w:pPr>
    </w:p>
    <w:p w:rsidR="00F261A2" w:rsidRPr="00486686" w:rsidRDefault="00F261A2" w:rsidP="00F261A2">
      <w:pPr>
        <w:rPr>
          <w:u w:val="single"/>
        </w:rPr>
      </w:pPr>
      <w:r w:rsidRPr="00486686">
        <w:rPr>
          <w:u w:val="single"/>
        </w:rPr>
        <w:t xml:space="preserve">Transaction details </w:t>
      </w:r>
    </w:p>
    <w:p w:rsidR="00F261A2" w:rsidRDefault="00F261A2" w:rsidP="00F261A2">
      <w:pPr>
        <w:pStyle w:val="ListParagraph"/>
        <w:numPr>
          <w:ilvl w:val="0"/>
          <w:numId w:val="46"/>
        </w:numPr>
      </w:pPr>
      <w:r>
        <w:t>Lodgement reference number</w:t>
      </w:r>
    </w:p>
    <w:p w:rsidR="00F261A2" w:rsidRDefault="00F261A2" w:rsidP="00F261A2">
      <w:pPr>
        <w:pStyle w:val="ListParagraph"/>
        <w:numPr>
          <w:ilvl w:val="0"/>
          <w:numId w:val="46"/>
        </w:numPr>
      </w:pPr>
      <w:r>
        <w:t>Payment reference number</w:t>
      </w:r>
    </w:p>
    <w:p w:rsidR="00F261A2" w:rsidRDefault="00F261A2" w:rsidP="00F261A2">
      <w:pPr>
        <w:pStyle w:val="ListParagraph"/>
        <w:numPr>
          <w:ilvl w:val="0"/>
          <w:numId w:val="46"/>
        </w:numPr>
      </w:pPr>
      <w:r>
        <w:t>Settlement date</w:t>
      </w:r>
    </w:p>
    <w:p w:rsidR="00F261A2" w:rsidRDefault="00F261A2" w:rsidP="00F261A2">
      <w:pPr>
        <w:pStyle w:val="ListParagraph"/>
        <w:numPr>
          <w:ilvl w:val="0"/>
          <w:numId w:val="46"/>
        </w:numPr>
      </w:pPr>
      <w:r>
        <w:t>Total withholding payment</w:t>
      </w:r>
    </w:p>
    <w:p w:rsidR="00F261A2" w:rsidRDefault="00F261A2" w:rsidP="00F261A2">
      <w:r>
        <w:t>Prompt to tick a declaration box</w:t>
      </w:r>
    </w:p>
    <w:p w:rsidR="00626FBD" w:rsidRDefault="00626FBD"/>
    <w:sectPr w:rsidR="00626FBD" w:rsidSect="004D4A82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CE2" w:rsidRDefault="00E33CE2">
      <w:r>
        <w:separator/>
      </w:r>
    </w:p>
  </w:endnote>
  <w:endnote w:type="continuationSeparator" w:id="0">
    <w:p w:rsidR="00E33CE2" w:rsidRDefault="00E33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1D7" w:rsidRDefault="004C5F3B">
    <w:pPr>
      <w:pStyle w:val="Footer"/>
      <w:tabs>
        <w:tab w:val="clear" w:pos="8640"/>
      </w:tabs>
    </w:pPr>
    <w:fldSimple w:instr=" FILENAME   \* MERGEFORMAT ">
      <w:r w:rsidR="00EE44A3">
        <w:rPr>
          <w:noProof/>
        </w:rPr>
        <w:t>Document1</w:t>
      </w:r>
    </w:fldSimple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106CBB">
      <w:fldChar w:fldCharType="begin"/>
    </w:r>
    <w:r w:rsidR="00106CBB">
      <w:instrText xml:space="preserve"> PAGE   \* MERGEFORMAT </w:instrText>
    </w:r>
    <w:r w:rsidR="00106CBB">
      <w:fldChar w:fldCharType="separate"/>
    </w:r>
    <w:r w:rsidR="00FF79A4">
      <w:rPr>
        <w:noProof/>
      </w:rPr>
      <w:t>1</w:t>
    </w:r>
    <w:r w:rsidR="00106CBB">
      <w:rPr>
        <w:noProof/>
      </w:rPr>
      <w:fldChar w:fldCharType="end"/>
    </w:r>
  </w:p>
  <w:p w:rsidR="00FB31D7" w:rsidRDefault="00106CBB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573511">
      <w:rPr>
        <w:noProof/>
      </w:rPr>
      <w:t>16/10/2018 3:30 PM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CE2" w:rsidRDefault="00E33CE2">
      <w:r>
        <w:separator/>
      </w:r>
    </w:p>
  </w:footnote>
  <w:footnote w:type="continuationSeparator" w:id="0">
    <w:p w:rsidR="00E33CE2" w:rsidRDefault="00E33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 w15:restartNumberingAfterBreak="0">
    <w:nsid w:val="32FA6B61"/>
    <w:multiLevelType w:val="hybridMultilevel"/>
    <w:tmpl w:val="68C25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DD40887"/>
    <w:multiLevelType w:val="hybridMultilevel"/>
    <w:tmpl w:val="8D08F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D93E51"/>
    <w:multiLevelType w:val="hybridMultilevel"/>
    <w:tmpl w:val="D3589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A2131"/>
    <w:multiLevelType w:val="hybridMultilevel"/>
    <w:tmpl w:val="FF783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FD7200B"/>
    <w:multiLevelType w:val="hybridMultilevel"/>
    <w:tmpl w:val="EA321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38"/>
  </w:num>
  <w:num w:numId="4">
    <w:abstractNumId w:val="9"/>
  </w:num>
  <w:num w:numId="5">
    <w:abstractNumId w:val="9"/>
  </w:num>
  <w:num w:numId="6">
    <w:abstractNumId w:val="31"/>
  </w:num>
  <w:num w:numId="7">
    <w:abstractNumId w:val="31"/>
  </w:num>
  <w:num w:numId="8">
    <w:abstractNumId w:val="31"/>
  </w:num>
  <w:num w:numId="9">
    <w:abstractNumId w:val="24"/>
  </w:num>
  <w:num w:numId="10">
    <w:abstractNumId w:val="24"/>
  </w:num>
  <w:num w:numId="11">
    <w:abstractNumId w:val="7"/>
  </w:num>
  <w:num w:numId="12">
    <w:abstractNumId w:val="7"/>
  </w:num>
  <w:num w:numId="13">
    <w:abstractNumId w:val="29"/>
  </w:num>
  <w:num w:numId="14">
    <w:abstractNumId w:val="18"/>
  </w:num>
  <w:num w:numId="15">
    <w:abstractNumId w:val="23"/>
  </w:num>
  <w:num w:numId="16">
    <w:abstractNumId w:val="26"/>
  </w:num>
  <w:num w:numId="17">
    <w:abstractNumId w:val="13"/>
  </w:num>
  <w:num w:numId="18">
    <w:abstractNumId w:val="19"/>
  </w:num>
  <w:num w:numId="19">
    <w:abstractNumId w:val="30"/>
  </w:num>
  <w:num w:numId="20">
    <w:abstractNumId w:val="11"/>
  </w:num>
  <w:num w:numId="21">
    <w:abstractNumId w:val="15"/>
  </w:num>
  <w:num w:numId="22">
    <w:abstractNumId w:val="16"/>
  </w:num>
  <w:num w:numId="23">
    <w:abstractNumId w:val="35"/>
  </w:num>
  <w:num w:numId="24">
    <w:abstractNumId w:val="14"/>
  </w:num>
  <w:num w:numId="25">
    <w:abstractNumId w:val="27"/>
  </w:num>
  <w:num w:numId="26">
    <w:abstractNumId w:val="12"/>
  </w:num>
  <w:num w:numId="27">
    <w:abstractNumId w:val="34"/>
  </w:num>
  <w:num w:numId="28">
    <w:abstractNumId w:val="17"/>
  </w:num>
  <w:num w:numId="29">
    <w:abstractNumId w:val="33"/>
  </w:num>
  <w:num w:numId="30">
    <w:abstractNumId w:val="39"/>
  </w:num>
  <w:num w:numId="31">
    <w:abstractNumId w:val="10"/>
  </w:num>
  <w:num w:numId="32">
    <w:abstractNumId w:val="32"/>
  </w:num>
  <w:num w:numId="33">
    <w:abstractNumId w:val="20"/>
  </w:num>
  <w:num w:numId="34">
    <w:abstractNumId w:val="25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37"/>
  </w:num>
  <w:num w:numId="44">
    <w:abstractNumId w:val="28"/>
  </w:num>
  <w:num w:numId="45">
    <w:abstractNumId w:val="40"/>
  </w:num>
  <w:num w:numId="46">
    <w:abstractNumId w:val="22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F42"/>
    <w:rsid w:val="00065677"/>
    <w:rsid w:val="000B350E"/>
    <w:rsid w:val="000D65DF"/>
    <w:rsid w:val="00106CBB"/>
    <w:rsid w:val="00182F26"/>
    <w:rsid w:val="001B09CF"/>
    <w:rsid w:val="001D27CE"/>
    <w:rsid w:val="001D3460"/>
    <w:rsid w:val="001E0CD2"/>
    <w:rsid w:val="002405D9"/>
    <w:rsid w:val="00242497"/>
    <w:rsid w:val="002537E6"/>
    <w:rsid w:val="00267E45"/>
    <w:rsid w:val="002C1E16"/>
    <w:rsid w:val="002C235D"/>
    <w:rsid w:val="002D26F6"/>
    <w:rsid w:val="002E4421"/>
    <w:rsid w:val="00321CD0"/>
    <w:rsid w:val="0034010E"/>
    <w:rsid w:val="00361268"/>
    <w:rsid w:val="00373E26"/>
    <w:rsid w:val="003F0733"/>
    <w:rsid w:val="00413176"/>
    <w:rsid w:val="004178BC"/>
    <w:rsid w:val="00433B9B"/>
    <w:rsid w:val="00447429"/>
    <w:rsid w:val="004504D7"/>
    <w:rsid w:val="004939AE"/>
    <w:rsid w:val="004C3531"/>
    <w:rsid w:val="004C5F3B"/>
    <w:rsid w:val="004D4A82"/>
    <w:rsid w:val="00505BF7"/>
    <w:rsid w:val="005228EC"/>
    <w:rsid w:val="0053269E"/>
    <w:rsid w:val="0053506A"/>
    <w:rsid w:val="00573511"/>
    <w:rsid w:val="005849BE"/>
    <w:rsid w:val="005D3051"/>
    <w:rsid w:val="00626FBD"/>
    <w:rsid w:val="006305EC"/>
    <w:rsid w:val="00661A26"/>
    <w:rsid w:val="006664A6"/>
    <w:rsid w:val="006C69BE"/>
    <w:rsid w:val="006F7FE1"/>
    <w:rsid w:val="0074585D"/>
    <w:rsid w:val="0077247A"/>
    <w:rsid w:val="00772B5A"/>
    <w:rsid w:val="00774752"/>
    <w:rsid w:val="00783573"/>
    <w:rsid w:val="00847B0C"/>
    <w:rsid w:val="00872F16"/>
    <w:rsid w:val="00896539"/>
    <w:rsid w:val="00896A47"/>
    <w:rsid w:val="008F07C4"/>
    <w:rsid w:val="00926869"/>
    <w:rsid w:val="00987B90"/>
    <w:rsid w:val="009B3E4A"/>
    <w:rsid w:val="009D0171"/>
    <w:rsid w:val="009E5410"/>
    <w:rsid w:val="00A10E5E"/>
    <w:rsid w:val="00AD0B0C"/>
    <w:rsid w:val="00B23E59"/>
    <w:rsid w:val="00B6470C"/>
    <w:rsid w:val="00B97DA0"/>
    <w:rsid w:val="00BC4E8D"/>
    <w:rsid w:val="00BF4292"/>
    <w:rsid w:val="00C12AEF"/>
    <w:rsid w:val="00C3534C"/>
    <w:rsid w:val="00C90129"/>
    <w:rsid w:val="00CB5917"/>
    <w:rsid w:val="00D56395"/>
    <w:rsid w:val="00D61C07"/>
    <w:rsid w:val="00D941A4"/>
    <w:rsid w:val="00DA6CB0"/>
    <w:rsid w:val="00E06407"/>
    <w:rsid w:val="00E33CE2"/>
    <w:rsid w:val="00E34A87"/>
    <w:rsid w:val="00E4510A"/>
    <w:rsid w:val="00E64889"/>
    <w:rsid w:val="00E71125"/>
    <w:rsid w:val="00E741F8"/>
    <w:rsid w:val="00E74EB1"/>
    <w:rsid w:val="00EE44A3"/>
    <w:rsid w:val="00EE4AD7"/>
    <w:rsid w:val="00F1259A"/>
    <w:rsid w:val="00F203D1"/>
    <w:rsid w:val="00F234B6"/>
    <w:rsid w:val="00F261A2"/>
    <w:rsid w:val="00F71D8C"/>
    <w:rsid w:val="00F825BA"/>
    <w:rsid w:val="00F85F42"/>
    <w:rsid w:val="00FA71A6"/>
    <w:rsid w:val="00FB31D7"/>
    <w:rsid w:val="00FB5DE6"/>
    <w:rsid w:val="00FB6F93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105AD"/>
  <w15:docId w15:val="{856D1ED1-741E-4C2E-AD19-BE424584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261A2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926869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926869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26869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926869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926869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926869"/>
    <w:pPr>
      <w:spacing w:before="60" w:after="60"/>
      <w:ind w:left="284"/>
    </w:pPr>
  </w:style>
  <w:style w:type="paragraph" w:styleId="Footer">
    <w:name w:val="footer"/>
    <w:basedOn w:val="Normal"/>
    <w:rsid w:val="00926869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926869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926869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926869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926869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92686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26869"/>
    <w:rPr>
      <w:vertAlign w:val="superscript"/>
    </w:rPr>
  </w:style>
  <w:style w:type="character" w:styleId="CommentReference">
    <w:name w:val="annotation reference"/>
    <w:basedOn w:val="DefaultParagraphFont"/>
    <w:semiHidden/>
    <w:rsid w:val="00926869"/>
    <w:rPr>
      <w:sz w:val="16"/>
      <w:szCs w:val="16"/>
    </w:rPr>
  </w:style>
  <w:style w:type="paragraph" w:styleId="DocumentMap">
    <w:name w:val="Document Map"/>
    <w:basedOn w:val="Normal"/>
    <w:semiHidden/>
    <w:rsid w:val="0092686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926869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926869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926869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9268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26869"/>
    <w:rPr>
      <w:b/>
      <w:bCs/>
    </w:rPr>
  </w:style>
  <w:style w:type="paragraph" w:styleId="BalloonText">
    <w:name w:val="Balloon Text"/>
    <w:basedOn w:val="Normal"/>
    <w:semiHidden/>
    <w:rsid w:val="00926869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926869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926869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926869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926869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926869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926869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926869"/>
  </w:style>
  <w:style w:type="paragraph" w:customStyle="1" w:styleId="OPM-blankline">
    <w:name w:val="OPM - blank line"/>
    <w:basedOn w:val="Normal"/>
    <w:rsid w:val="00926869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926869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926869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926869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926869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926869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926869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926869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926869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926869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926869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926869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926869"/>
    <w:rPr>
      <w:b w:val="0"/>
      <w:i/>
      <w:sz w:val="16"/>
    </w:rPr>
  </w:style>
  <w:style w:type="paragraph" w:customStyle="1" w:styleId="OPM-ruletype">
    <w:name w:val="OPM - rule type"/>
    <w:basedOn w:val="OPM-Heading3"/>
    <w:rsid w:val="00926869"/>
    <w:rPr>
      <w:i/>
    </w:rPr>
  </w:style>
  <w:style w:type="table" w:styleId="TableGrid">
    <w:name w:val="Table Grid"/>
    <w:basedOn w:val="TableNormal"/>
    <w:rsid w:val="00926869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926869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926869"/>
    <w:rPr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F2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May2017\Templates\Policy%20Modeling%2012.2.7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12.2.7 Word Template</Template>
  <TotalTime>70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Joseph Tranzillo</cp:lastModifiedBy>
  <cp:revision>17</cp:revision>
  <dcterms:created xsi:type="dcterms:W3CDTF">2012-07-20T01:24:00Z</dcterms:created>
  <dcterms:modified xsi:type="dcterms:W3CDTF">2018-10-16T04:33:00Z</dcterms:modified>
</cp:coreProperties>
</file>